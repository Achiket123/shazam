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3FE22"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22261EFF" wp14:editId="2B7FE8D7">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35F52C94" w14:textId="77777777" w:rsidTr="00EB7C2B">
        <w:trPr>
          <w:trHeight w:val="1083"/>
        </w:trPr>
        <w:tc>
          <w:tcPr>
            <w:tcW w:w="10790" w:type="dxa"/>
            <w:gridSpan w:val="9"/>
          </w:tcPr>
          <w:p w14:paraId="7D2956D5" w14:textId="77777777" w:rsidR="00DF198B" w:rsidRDefault="00DF198B"/>
        </w:tc>
      </w:tr>
      <w:tr w:rsidR="00DF198B" w14:paraId="52C42B4E" w14:textId="77777777" w:rsidTr="00EB7C2B">
        <w:trPr>
          <w:trHeight w:val="1068"/>
        </w:trPr>
        <w:tc>
          <w:tcPr>
            <w:tcW w:w="1198" w:type="dxa"/>
            <w:gridSpan w:val="2"/>
            <w:tcBorders>
              <w:right w:val="single" w:sz="18" w:space="0" w:color="476166" w:themeColor="accent1"/>
            </w:tcBorders>
          </w:tcPr>
          <w:p w14:paraId="19BC05B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D339F5C" w14:textId="45444907" w:rsidR="00DF198B" w:rsidRPr="00DF198B" w:rsidRDefault="007D5209" w:rsidP="00EB7C2B">
            <w:pPr>
              <w:pStyle w:val="Heading1"/>
            </w:pPr>
            <w:r>
              <w:t>Project Development Report.</w:t>
            </w:r>
          </w:p>
        </w:tc>
        <w:tc>
          <w:tcPr>
            <w:tcW w:w="1199" w:type="dxa"/>
            <w:gridSpan w:val="2"/>
            <w:tcBorders>
              <w:left w:val="single" w:sz="18" w:space="0" w:color="476166" w:themeColor="accent1"/>
            </w:tcBorders>
          </w:tcPr>
          <w:p w14:paraId="20756584" w14:textId="77777777" w:rsidR="00DF198B" w:rsidRDefault="00DF198B"/>
        </w:tc>
      </w:tr>
      <w:tr w:rsidR="00DF198B" w14:paraId="51B0380B" w14:textId="77777777" w:rsidTr="00EB7C2B">
        <w:trPr>
          <w:trHeight w:val="1837"/>
        </w:trPr>
        <w:tc>
          <w:tcPr>
            <w:tcW w:w="1170" w:type="dxa"/>
          </w:tcPr>
          <w:p w14:paraId="4ABE2B93" w14:textId="77777777" w:rsidR="00DF198B" w:rsidRDefault="00DF198B"/>
        </w:tc>
        <w:tc>
          <w:tcPr>
            <w:tcW w:w="8460" w:type="dxa"/>
            <w:gridSpan w:val="7"/>
          </w:tcPr>
          <w:p w14:paraId="7C9A70E1" w14:textId="77777777" w:rsidR="00DF198B" w:rsidRDefault="00DF198B"/>
        </w:tc>
        <w:tc>
          <w:tcPr>
            <w:tcW w:w="1160" w:type="dxa"/>
          </w:tcPr>
          <w:p w14:paraId="4BE956B5" w14:textId="77777777" w:rsidR="00DF198B" w:rsidRDefault="00DF198B"/>
        </w:tc>
      </w:tr>
      <w:tr w:rsidR="00DF198B" w14:paraId="5E57C5E0" w14:textId="77777777" w:rsidTr="00EB7C2B">
        <w:trPr>
          <w:trHeight w:val="929"/>
        </w:trPr>
        <w:tc>
          <w:tcPr>
            <w:tcW w:w="2397" w:type="dxa"/>
            <w:gridSpan w:val="4"/>
          </w:tcPr>
          <w:p w14:paraId="7062D31D" w14:textId="77777777" w:rsidR="00DF198B" w:rsidRDefault="00DF198B"/>
        </w:tc>
        <w:tc>
          <w:tcPr>
            <w:tcW w:w="5995" w:type="dxa"/>
            <w:shd w:val="clear" w:color="auto" w:fill="FFFFFF" w:themeFill="background1"/>
          </w:tcPr>
          <w:p w14:paraId="1A49E690" w14:textId="77777777" w:rsidR="00DF198B" w:rsidRPr="00DF198B" w:rsidRDefault="00DF198B" w:rsidP="00DF198B">
            <w:pPr>
              <w:jc w:val="center"/>
              <w:rPr>
                <w:rFonts w:ascii="Georgia" w:hAnsi="Georgia"/>
                <w:sz w:val="48"/>
                <w:szCs w:val="48"/>
              </w:rPr>
            </w:pPr>
          </w:p>
        </w:tc>
        <w:tc>
          <w:tcPr>
            <w:tcW w:w="2398" w:type="dxa"/>
            <w:gridSpan w:val="4"/>
          </w:tcPr>
          <w:p w14:paraId="201EF2DD" w14:textId="77777777" w:rsidR="00DF198B" w:rsidRDefault="00DF198B"/>
        </w:tc>
      </w:tr>
      <w:tr w:rsidR="00DF198B" w14:paraId="1331A0B7" w14:textId="77777777" w:rsidTr="00EB7C2B">
        <w:trPr>
          <w:trHeight w:val="1460"/>
        </w:trPr>
        <w:tc>
          <w:tcPr>
            <w:tcW w:w="2397" w:type="dxa"/>
            <w:gridSpan w:val="4"/>
          </w:tcPr>
          <w:p w14:paraId="684F080D" w14:textId="77777777" w:rsidR="00DF198B" w:rsidRDefault="00DF198B"/>
        </w:tc>
        <w:tc>
          <w:tcPr>
            <w:tcW w:w="5995" w:type="dxa"/>
            <w:shd w:val="clear" w:color="auto" w:fill="FFFFFF" w:themeFill="background1"/>
          </w:tcPr>
          <w:p w14:paraId="3AF4C738" w14:textId="1232AD55" w:rsidR="00DF198B" w:rsidRPr="00DF198B" w:rsidRDefault="007D5209" w:rsidP="00EB7C2B">
            <w:pPr>
              <w:pStyle w:val="Heading2"/>
            </w:pPr>
            <w:r>
              <w:t>Shazam</w:t>
            </w:r>
          </w:p>
        </w:tc>
        <w:tc>
          <w:tcPr>
            <w:tcW w:w="2398" w:type="dxa"/>
            <w:gridSpan w:val="4"/>
          </w:tcPr>
          <w:p w14:paraId="5B8B89C8" w14:textId="77777777" w:rsidR="00DF198B" w:rsidRDefault="00DF198B"/>
        </w:tc>
      </w:tr>
      <w:tr w:rsidR="00DF198B" w14:paraId="157B3A73" w14:textId="77777777" w:rsidTr="00EB7C2B">
        <w:trPr>
          <w:trHeight w:val="7176"/>
        </w:trPr>
        <w:tc>
          <w:tcPr>
            <w:tcW w:w="2397" w:type="dxa"/>
            <w:gridSpan w:val="4"/>
          </w:tcPr>
          <w:p w14:paraId="71EF44E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03332325" w14:textId="3809451D" w:rsidR="00DF198B" w:rsidRPr="00DF198B" w:rsidRDefault="007D5209" w:rsidP="00874FE7">
            <w:pPr>
              <w:pStyle w:val="Heading3"/>
            </w:pPr>
            <w:r>
              <w:t xml:space="preserve"> June 3, 2025</w:t>
            </w:r>
          </w:p>
          <w:p w14:paraId="5BD7F205" w14:textId="77777777" w:rsidR="00874FE7" w:rsidRPr="00DF198B" w:rsidRDefault="002565CE" w:rsidP="00874FE7">
            <w:pPr>
              <w:pStyle w:val="Heading3"/>
            </w:pPr>
            <w:sdt>
              <w:sdtPr>
                <w:id w:val="-1516760087"/>
                <w:placeholder>
                  <w:docPart w:val="5667B54BB37A43D49FC678391A105789"/>
                </w:placeholder>
                <w:temporary/>
                <w:showingPlcHdr/>
                <w15:appearance w15:val="hidden"/>
              </w:sdtPr>
              <w:sdtEndPr/>
              <w:sdtContent>
                <w:r w:rsidR="00874FE7" w:rsidRPr="00DF198B">
                  <w:t>—</w:t>
                </w:r>
              </w:sdtContent>
            </w:sdt>
          </w:p>
          <w:p w14:paraId="066C90C6" w14:textId="7D3743F8" w:rsidR="00DF198B" w:rsidRPr="00DF198B" w:rsidRDefault="007D5209" w:rsidP="00874FE7">
            <w:pPr>
              <w:pStyle w:val="Heading3"/>
            </w:pPr>
            <w:r>
              <w:t>Go</w:t>
            </w:r>
          </w:p>
          <w:p w14:paraId="0DFAB614" w14:textId="77777777" w:rsidR="00DF198B" w:rsidRPr="00DF198B" w:rsidRDefault="002565CE" w:rsidP="00874FE7">
            <w:pPr>
              <w:pStyle w:val="Heading3"/>
            </w:pPr>
            <w:sdt>
              <w:sdtPr>
                <w:id w:val="1492440299"/>
                <w:placeholder>
                  <w:docPart w:val="B132B82E29F24FDB8F00443D66E02491"/>
                </w:placeholder>
                <w:temporary/>
                <w:showingPlcHdr/>
                <w15:appearance w15:val="hidden"/>
              </w:sdtPr>
              <w:sdtEndPr/>
              <w:sdtContent>
                <w:r w:rsidR="00874FE7" w:rsidRPr="00DF198B">
                  <w:t>—</w:t>
                </w:r>
              </w:sdtContent>
            </w:sdt>
          </w:p>
          <w:p w14:paraId="6627CEF1" w14:textId="0E74819D" w:rsidR="00DF198B" w:rsidRDefault="007D5209" w:rsidP="00874FE7">
            <w:pPr>
              <w:pStyle w:val="Heading3"/>
            </w:pPr>
            <w:r>
              <w:t>Achiket Kumar</w:t>
            </w:r>
          </w:p>
          <w:p w14:paraId="203ADDCD" w14:textId="77777777" w:rsidR="00DF198B" w:rsidRPr="00DF198B" w:rsidRDefault="00DF198B" w:rsidP="00DF198B"/>
        </w:tc>
        <w:tc>
          <w:tcPr>
            <w:tcW w:w="2398" w:type="dxa"/>
            <w:gridSpan w:val="4"/>
          </w:tcPr>
          <w:p w14:paraId="0D5BCAAE" w14:textId="77777777" w:rsidR="00DF198B" w:rsidRDefault="00DF198B" w:rsidP="00DF198B">
            <w:pPr>
              <w:jc w:val="center"/>
            </w:pPr>
          </w:p>
        </w:tc>
      </w:tr>
      <w:tr w:rsidR="00DF198B" w14:paraId="4826B8D7" w14:textId="77777777" w:rsidTr="00EB7C2B">
        <w:tc>
          <w:tcPr>
            <w:tcW w:w="2340" w:type="dxa"/>
            <w:gridSpan w:val="3"/>
          </w:tcPr>
          <w:p w14:paraId="337DFAF6" w14:textId="77777777" w:rsidR="00DF198B" w:rsidRDefault="00DF198B"/>
        </w:tc>
        <w:tc>
          <w:tcPr>
            <w:tcW w:w="6120" w:type="dxa"/>
            <w:gridSpan w:val="3"/>
          </w:tcPr>
          <w:p w14:paraId="03117727" w14:textId="77777777" w:rsidR="00DF198B" w:rsidRDefault="00DF198B"/>
        </w:tc>
        <w:tc>
          <w:tcPr>
            <w:tcW w:w="2330" w:type="dxa"/>
            <w:gridSpan w:val="3"/>
          </w:tcPr>
          <w:p w14:paraId="5014C718" w14:textId="77777777" w:rsidR="00DF198B" w:rsidRDefault="00DF198B"/>
        </w:tc>
      </w:tr>
    </w:tbl>
    <w:p w14:paraId="108DE7C6" w14:textId="77777777" w:rsidR="00DF198B" w:rsidRDefault="00DF198B"/>
    <w:p w14:paraId="2F015E56"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AFF757D" w14:textId="77777777" w:rsidTr="00EB7C2B">
        <w:trPr>
          <w:trHeight w:val="1152"/>
        </w:trPr>
        <w:tc>
          <w:tcPr>
            <w:tcW w:w="2158" w:type="dxa"/>
          </w:tcPr>
          <w:p w14:paraId="628CE70D"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65144F87" wp14:editId="573BDC90">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065B973E"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&#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5288C772" w14:textId="77777777" w:rsidR="002D2200" w:rsidRDefault="002D2200"/>
        </w:tc>
        <w:tc>
          <w:tcPr>
            <w:tcW w:w="2158" w:type="dxa"/>
            <w:tcBorders>
              <w:bottom w:val="single" w:sz="18" w:space="0" w:color="476166" w:themeColor="accent1"/>
            </w:tcBorders>
          </w:tcPr>
          <w:p w14:paraId="64584591" w14:textId="77777777" w:rsidR="002D2200" w:rsidRDefault="002D2200"/>
        </w:tc>
        <w:tc>
          <w:tcPr>
            <w:tcW w:w="2167" w:type="dxa"/>
            <w:gridSpan w:val="3"/>
            <w:tcBorders>
              <w:bottom w:val="single" w:sz="18" w:space="0" w:color="476166" w:themeColor="accent1"/>
            </w:tcBorders>
          </w:tcPr>
          <w:p w14:paraId="2971ADC2" w14:textId="77777777" w:rsidR="002D2200" w:rsidRDefault="002D2200"/>
        </w:tc>
        <w:tc>
          <w:tcPr>
            <w:tcW w:w="2158" w:type="dxa"/>
          </w:tcPr>
          <w:p w14:paraId="0923BC67" w14:textId="77777777" w:rsidR="002D2200" w:rsidRDefault="002D2200"/>
        </w:tc>
      </w:tr>
      <w:tr w:rsidR="002D2200" w14:paraId="1EE8E300" w14:textId="77777777" w:rsidTr="00EB7C2B">
        <w:trPr>
          <w:trHeight w:val="664"/>
        </w:trPr>
        <w:tc>
          <w:tcPr>
            <w:tcW w:w="2158" w:type="dxa"/>
            <w:tcBorders>
              <w:right w:val="single" w:sz="18" w:space="0" w:color="476166" w:themeColor="accent1"/>
            </w:tcBorders>
          </w:tcPr>
          <w:p w14:paraId="754B0D7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B51160D" w14:textId="77777777" w:rsidR="002D2200" w:rsidRPr="00E74B29" w:rsidRDefault="002565CE" w:rsidP="00EB7C2B">
            <w:pPr>
              <w:pStyle w:val="Heading4"/>
            </w:pPr>
            <w:sdt>
              <w:sdtPr>
                <w:id w:val="2122175478"/>
                <w:placeholder>
                  <w:docPart w:val="2E6A3B8AA5A545FDB6C52B941F017A60"/>
                </w:placeholder>
                <w:temporary/>
                <w:showingPlcHdr/>
                <w15:appearance w15:val="hidden"/>
              </w:sdtPr>
              <w:sdtEndPr/>
              <w:sdtContent>
                <w:r w:rsidR="00EB7C2B">
                  <w:t>INTRODUCTION</w:t>
                </w:r>
              </w:sdtContent>
            </w:sdt>
          </w:p>
        </w:tc>
        <w:tc>
          <w:tcPr>
            <w:tcW w:w="2158" w:type="dxa"/>
            <w:tcBorders>
              <w:left w:val="single" w:sz="18" w:space="0" w:color="476166" w:themeColor="accent1"/>
            </w:tcBorders>
          </w:tcPr>
          <w:p w14:paraId="50C7DFFE" w14:textId="77777777" w:rsidR="002D2200" w:rsidRDefault="002D2200"/>
        </w:tc>
      </w:tr>
      <w:tr w:rsidR="002D2200" w14:paraId="55596B4D" w14:textId="77777777" w:rsidTr="00EB7C2B">
        <w:trPr>
          <w:trHeight w:val="311"/>
        </w:trPr>
        <w:tc>
          <w:tcPr>
            <w:tcW w:w="2158" w:type="dxa"/>
          </w:tcPr>
          <w:p w14:paraId="675934AA" w14:textId="77777777" w:rsidR="002D2200" w:rsidRDefault="002D2200"/>
        </w:tc>
        <w:tc>
          <w:tcPr>
            <w:tcW w:w="2158" w:type="dxa"/>
            <w:gridSpan w:val="3"/>
            <w:tcBorders>
              <w:top w:val="single" w:sz="18" w:space="0" w:color="476166" w:themeColor="accent1"/>
            </w:tcBorders>
          </w:tcPr>
          <w:p w14:paraId="64464A67" w14:textId="77777777" w:rsidR="002D2200" w:rsidRDefault="002D2200"/>
        </w:tc>
        <w:tc>
          <w:tcPr>
            <w:tcW w:w="2158" w:type="dxa"/>
            <w:tcBorders>
              <w:top w:val="single" w:sz="18" w:space="0" w:color="476166" w:themeColor="accent1"/>
            </w:tcBorders>
          </w:tcPr>
          <w:p w14:paraId="77A139CA" w14:textId="77777777" w:rsidR="002D2200" w:rsidRDefault="002D2200"/>
        </w:tc>
        <w:tc>
          <w:tcPr>
            <w:tcW w:w="2167" w:type="dxa"/>
            <w:gridSpan w:val="3"/>
            <w:tcBorders>
              <w:top w:val="single" w:sz="18" w:space="0" w:color="476166" w:themeColor="accent1"/>
            </w:tcBorders>
          </w:tcPr>
          <w:p w14:paraId="7F32FB8E" w14:textId="77777777" w:rsidR="002D2200" w:rsidRDefault="002D2200"/>
        </w:tc>
        <w:tc>
          <w:tcPr>
            <w:tcW w:w="2158" w:type="dxa"/>
          </w:tcPr>
          <w:p w14:paraId="61E97C7B" w14:textId="77777777" w:rsidR="002D2200" w:rsidRDefault="002D2200"/>
        </w:tc>
      </w:tr>
      <w:tr w:rsidR="00E74B29" w14:paraId="707B5849" w14:textId="77777777" w:rsidTr="00EB7C2B">
        <w:trPr>
          <w:trHeight w:val="576"/>
        </w:trPr>
        <w:tc>
          <w:tcPr>
            <w:tcW w:w="2158" w:type="dxa"/>
          </w:tcPr>
          <w:p w14:paraId="62764309" w14:textId="77777777" w:rsidR="00E74B29" w:rsidRDefault="00E74B29"/>
        </w:tc>
        <w:tc>
          <w:tcPr>
            <w:tcW w:w="1082" w:type="dxa"/>
            <w:gridSpan w:val="2"/>
            <w:shd w:val="clear" w:color="auto" w:fill="FFFFFF" w:themeFill="background1"/>
          </w:tcPr>
          <w:p w14:paraId="6DF696D8" w14:textId="77777777" w:rsidR="00E74B29" w:rsidRDefault="00E74B29"/>
        </w:tc>
        <w:tc>
          <w:tcPr>
            <w:tcW w:w="4321" w:type="dxa"/>
            <w:gridSpan w:val="3"/>
            <w:shd w:val="clear" w:color="auto" w:fill="FFFFFF" w:themeFill="background1"/>
          </w:tcPr>
          <w:p w14:paraId="2805CFDC" w14:textId="77777777" w:rsidR="00E74B29" w:rsidRDefault="00E74B29" w:rsidP="00E74B29"/>
        </w:tc>
        <w:tc>
          <w:tcPr>
            <w:tcW w:w="1080" w:type="dxa"/>
            <w:gridSpan w:val="2"/>
            <w:shd w:val="clear" w:color="auto" w:fill="FFFFFF" w:themeFill="background1"/>
          </w:tcPr>
          <w:p w14:paraId="0203FA46" w14:textId="77777777" w:rsidR="00E74B29" w:rsidRDefault="00E74B29"/>
        </w:tc>
        <w:tc>
          <w:tcPr>
            <w:tcW w:w="2158" w:type="dxa"/>
          </w:tcPr>
          <w:p w14:paraId="6DA5109D" w14:textId="77777777" w:rsidR="00E74B29" w:rsidRDefault="00E74B29"/>
        </w:tc>
      </w:tr>
      <w:tr w:rsidR="000E4641" w14:paraId="644BA1F8" w14:textId="77777777" w:rsidTr="00EB7C2B">
        <w:trPr>
          <w:trHeight w:val="4447"/>
        </w:trPr>
        <w:tc>
          <w:tcPr>
            <w:tcW w:w="2158" w:type="dxa"/>
            <w:vMerge w:val="restart"/>
          </w:tcPr>
          <w:p w14:paraId="46F6E606" w14:textId="77777777" w:rsidR="000E4641" w:rsidRDefault="000E4641"/>
        </w:tc>
        <w:tc>
          <w:tcPr>
            <w:tcW w:w="542" w:type="dxa"/>
            <w:vMerge w:val="restart"/>
            <w:tcBorders>
              <w:bottom w:val="single" w:sz="18" w:space="0" w:color="476166" w:themeColor="accent1"/>
            </w:tcBorders>
            <w:shd w:val="clear" w:color="auto" w:fill="FFFFFF" w:themeFill="background1"/>
          </w:tcPr>
          <w:p w14:paraId="08E3579D" w14:textId="77777777" w:rsidR="000E4641" w:rsidRDefault="000E4641"/>
        </w:tc>
        <w:tc>
          <w:tcPr>
            <w:tcW w:w="540" w:type="dxa"/>
            <w:shd w:val="clear" w:color="auto" w:fill="FFFFFF" w:themeFill="background1"/>
          </w:tcPr>
          <w:p w14:paraId="14A4D6F0" w14:textId="77777777" w:rsidR="000E4641" w:rsidRDefault="000E4641"/>
        </w:tc>
        <w:tc>
          <w:tcPr>
            <w:tcW w:w="4321" w:type="dxa"/>
            <w:gridSpan w:val="3"/>
            <w:shd w:val="clear" w:color="auto" w:fill="FFFFFF" w:themeFill="background1"/>
          </w:tcPr>
          <w:p w14:paraId="61D6B302" w14:textId="211DD67B" w:rsidR="000E4641" w:rsidRDefault="007D5209" w:rsidP="007D5209">
            <w:pPr>
              <w:pStyle w:val="Text"/>
            </w:pPr>
            <w:r>
              <w:t xml:space="preserve">Shazam is a mobile application by Apple inc. and is used to recognize and search songs, using audio fingerprinting. The song is given to app through mic or file. The audio is converted into processing format </w:t>
            </w:r>
            <w:proofErr w:type="gramStart"/>
            <w:r>
              <w:t>then ,</w:t>
            </w:r>
            <w:proofErr w:type="gramEnd"/>
            <w:r>
              <w:t xml:space="preserve"> it is cleaned ,like removal of noise and other unknown sounds. </w:t>
            </w:r>
          </w:p>
          <w:p w14:paraId="10B9E243" w14:textId="7AEBE7BD" w:rsidR="007D5209" w:rsidRDefault="007D5209" w:rsidP="007D5209">
            <w:pPr>
              <w:pStyle w:val="Text"/>
            </w:pPr>
            <w:r>
              <w:t>The processed sound is then converted into spectrogram then plotting is done and pairs of plotted dots is searched in database.</w:t>
            </w:r>
          </w:p>
          <w:p w14:paraId="049E4FA9" w14:textId="77777777" w:rsidR="000E4641" w:rsidRPr="00E74B29" w:rsidRDefault="000E4641" w:rsidP="000E4641">
            <w:pPr>
              <w:pStyle w:val="Text"/>
            </w:pPr>
          </w:p>
        </w:tc>
        <w:tc>
          <w:tcPr>
            <w:tcW w:w="540" w:type="dxa"/>
            <w:shd w:val="clear" w:color="auto" w:fill="FFFFFF" w:themeFill="background1"/>
          </w:tcPr>
          <w:p w14:paraId="4862CA81"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10FF94FA" w14:textId="77777777" w:rsidR="000E4641" w:rsidRPr="00E74B29" w:rsidRDefault="000E4641">
            <w:pPr>
              <w:rPr>
                <w:rFonts w:ascii="Georgia" w:hAnsi="Georgia"/>
                <w:sz w:val="28"/>
                <w:szCs w:val="28"/>
              </w:rPr>
            </w:pPr>
          </w:p>
        </w:tc>
        <w:tc>
          <w:tcPr>
            <w:tcW w:w="2158" w:type="dxa"/>
            <w:vMerge w:val="restart"/>
          </w:tcPr>
          <w:p w14:paraId="3802F3B1" w14:textId="77777777" w:rsidR="000E4641" w:rsidRDefault="000E4641"/>
        </w:tc>
      </w:tr>
      <w:tr w:rsidR="000E4641" w14:paraId="48258FEB" w14:textId="77777777" w:rsidTr="00EB7C2B">
        <w:trPr>
          <w:trHeight w:val="1008"/>
        </w:trPr>
        <w:tc>
          <w:tcPr>
            <w:tcW w:w="2158" w:type="dxa"/>
            <w:vMerge/>
          </w:tcPr>
          <w:p w14:paraId="44918AAC" w14:textId="77777777" w:rsidR="000E4641" w:rsidRDefault="000E4641"/>
        </w:tc>
        <w:tc>
          <w:tcPr>
            <w:tcW w:w="542" w:type="dxa"/>
            <w:vMerge/>
            <w:tcBorders>
              <w:bottom w:val="single" w:sz="18" w:space="0" w:color="476166" w:themeColor="accent1"/>
            </w:tcBorders>
          </w:tcPr>
          <w:p w14:paraId="1E81D1B0" w14:textId="77777777" w:rsidR="000E4641" w:rsidRDefault="000E4641"/>
        </w:tc>
        <w:tc>
          <w:tcPr>
            <w:tcW w:w="5401" w:type="dxa"/>
            <w:gridSpan w:val="5"/>
            <w:vMerge w:val="restart"/>
          </w:tcPr>
          <w:p w14:paraId="7556014F" w14:textId="77777777" w:rsidR="000E4641" w:rsidRPr="00E74B29" w:rsidRDefault="000E4641">
            <w:pPr>
              <w:rPr>
                <w:rFonts w:ascii="Georgia" w:hAnsi="Georgia"/>
                <w:sz w:val="28"/>
                <w:szCs w:val="28"/>
              </w:rPr>
            </w:pPr>
            <w:r w:rsidRPr="004909D9">
              <w:rPr>
                <w:noProof/>
                <w:lang w:val="en-AU" w:eastAsia="en-AU"/>
              </w:rPr>
              <w:drawing>
                <wp:inline distT="0" distB="0" distL="0" distR="0" wp14:anchorId="2E895715" wp14:editId="65DE8124">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7F7D32A0" w14:textId="77777777" w:rsidR="000E4641" w:rsidRPr="00E74B29" w:rsidRDefault="000E4641">
            <w:pPr>
              <w:rPr>
                <w:rFonts w:ascii="Georgia" w:hAnsi="Georgia"/>
                <w:sz w:val="28"/>
                <w:szCs w:val="28"/>
              </w:rPr>
            </w:pPr>
          </w:p>
        </w:tc>
        <w:tc>
          <w:tcPr>
            <w:tcW w:w="2158" w:type="dxa"/>
            <w:vMerge/>
          </w:tcPr>
          <w:p w14:paraId="010C18F1" w14:textId="77777777" w:rsidR="000E4641" w:rsidRDefault="000E4641"/>
        </w:tc>
      </w:tr>
      <w:tr w:rsidR="000E4641" w14:paraId="2D0BDF99" w14:textId="77777777" w:rsidTr="00EB7C2B">
        <w:trPr>
          <w:trHeight w:val="1728"/>
        </w:trPr>
        <w:tc>
          <w:tcPr>
            <w:tcW w:w="2158" w:type="dxa"/>
            <w:vMerge w:val="restart"/>
          </w:tcPr>
          <w:p w14:paraId="640F1751" w14:textId="77777777" w:rsidR="000E4641" w:rsidRDefault="000E4641"/>
        </w:tc>
        <w:tc>
          <w:tcPr>
            <w:tcW w:w="542" w:type="dxa"/>
            <w:tcBorders>
              <w:top w:val="single" w:sz="18" w:space="0" w:color="476166" w:themeColor="accent1"/>
            </w:tcBorders>
          </w:tcPr>
          <w:p w14:paraId="31FE67C7" w14:textId="77777777" w:rsidR="000E4641" w:rsidRDefault="000E4641" w:rsidP="00E74B29">
            <w:pPr>
              <w:jc w:val="center"/>
            </w:pPr>
          </w:p>
        </w:tc>
        <w:tc>
          <w:tcPr>
            <w:tcW w:w="5401" w:type="dxa"/>
            <w:gridSpan w:val="5"/>
            <w:vMerge/>
          </w:tcPr>
          <w:p w14:paraId="07DFFF9C" w14:textId="77777777" w:rsidR="000E4641" w:rsidRDefault="000E4641" w:rsidP="00E74B29">
            <w:pPr>
              <w:jc w:val="center"/>
            </w:pPr>
          </w:p>
        </w:tc>
        <w:tc>
          <w:tcPr>
            <w:tcW w:w="540" w:type="dxa"/>
            <w:tcBorders>
              <w:top w:val="single" w:sz="18" w:space="0" w:color="476166" w:themeColor="accent1"/>
            </w:tcBorders>
          </w:tcPr>
          <w:p w14:paraId="375DADA2" w14:textId="77777777" w:rsidR="000E4641" w:rsidRDefault="000E4641" w:rsidP="00E74B29">
            <w:pPr>
              <w:jc w:val="center"/>
            </w:pPr>
          </w:p>
        </w:tc>
        <w:tc>
          <w:tcPr>
            <w:tcW w:w="2158" w:type="dxa"/>
            <w:vMerge w:val="restart"/>
          </w:tcPr>
          <w:p w14:paraId="1FDAEEE7" w14:textId="77777777" w:rsidR="000E4641" w:rsidRDefault="000E4641"/>
        </w:tc>
      </w:tr>
      <w:tr w:rsidR="000E4641" w14:paraId="02A30301" w14:textId="77777777" w:rsidTr="00EB7C2B">
        <w:trPr>
          <w:trHeight w:val="1728"/>
        </w:trPr>
        <w:tc>
          <w:tcPr>
            <w:tcW w:w="2158" w:type="dxa"/>
            <w:vMerge/>
          </w:tcPr>
          <w:p w14:paraId="3B8DB597" w14:textId="77777777" w:rsidR="000E4641" w:rsidRDefault="000E4641"/>
        </w:tc>
        <w:tc>
          <w:tcPr>
            <w:tcW w:w="542" w:type="dxa"/>
          </w:tcPr>
          <w:p w14:paraId="467C46DC" w14:textId="77777777" w:rsidR="000E4641" w:rsidRDefault="000E4641" w:rsidP="00E74B29">
            <w:pPr>
              <w:jc w:val="center"/>
            </w:pPr>
          </w:p>
        </w:tc>
        <w:tc>
          <w:tcPr>
            <w:tcW w:w="5401" w:type="dxa"/>
            <w:gridSpan w:val="5"/>
            <w:vMerge/>
          </w:tcPr>
          <w:p w14:paraId="28B73A11" w14:textId="77777777" w:rsidR="000E4641" w:rsidRDefault="000E4641" w:rsidP="00E74B29">
            <w:pPr>
              <w:jc w:val="center"/>
            </w:pPr>
          </w:p>
        </w:tc>
        <w:tc>
          <w:tcPr>
            <w:tcW w:w="540" w:type="dxa"/>
          </w:tcPr>
          <w:p w14:paraId="183B7758" w14:textId="77777777" w:rsidR="000E4641" w:rsidRDefault="000E4641" w:rsidP="00E74B29">
            <w:pPr>
              <w:jc w:val="center"/>
            </w:pPr>
          </w:p>
        </w:tc>
        <w:tc>
          <w:tcPr>
            <w:tcW w:w="2158" w:type="dxa"/>
            <w:vMerge/>
          </w:tcPr>
          <w:p w14:paraId="3C5E244A" w14:textId="77777777" w:rsidR="000E4641" w:rsidRDefault="000E4641"/>
        </w:tc>
      </w:tr>
    </w:tbl>
    <w:p w14:paraId="42B6E1DB" w14:textId="77777777" w:rsidR="002D2200" w:rsidRDefault="002D2200"/>
    <w:p w14:paraId="7D0353A4" w14:textId="77777777" w:rsidR="00E74B29" w:rsidRDefault="00E74B29" w:rsidP="0048120C">
      <w:pPr>
        <w:pStyle w:val="GraphicAnchor"/>
      </w:pPr>
    </w:p>
    <w:p w14:paraId="71A3D4AE" w14:textId="75004123" w:rsidR="00CE1C6E" w:rsidRDefault="00CE1C6E">
      <w:r>
        <w:br w:type="page"/>
      </w:r>
    </w:p>
    <w:p w14:paraId="1E09B20C" w14:textId="40D580BE" w:rsidR="00CE1C6E" w:rsidRDefault="00C318D6">
      <w:r>
        <w:lastRenderedPageBreak/>
        <w:t>Date: June 3, 2025</w:t>
      </w:r>
    </w:p>
    <w:p w14:paraId="21C6EA85" w14:textId="671FA896" w:rsidR="00C318D6" w:rsidRDefault="00C318D6"/>
    <w:p w14:paraId="44936C24" w14:textId="4B1EACA8" w:rsidR="00C318D6" w:rsidRDefault="00C318D6">
      <w:r>
        <w:t>Day 1.</w:t>
      </w:r>
    </w:p>
    <w:p w14:paraId="5B756A7D" w14:textId="72D283C4" w:rsidR="00C318D6" w:rsidRDefault="00C318D6">
      <w:r>
        <w:t xml:space="preserve">Setting up the project. </w:t>
      </w:r>
    </w:p>
    <w:p w14:paraId="7C9A5B1A" w14:textId="1115F523" w:rsidR="00C318D6" w:rsidRDefault="00C318D6">
      <w:r>
        <w:t>The project contains following project folder.</w:t>
      </w:r>
    </w:p>
    <w:p w14:paraId="778B0B0A" w14:textId="1DDF46D3" w:rsidR="00C318D6" w:rsidRDefault="002F6E69" w:rsidP="00C318D6">
      <w:r>
        <w:rPr>
          <w:noProof/>
        </w:rPr>
        <w:drawing>
          <wp:anchor distT="0" distB="0" distL="114300" distR="114300" simplePos="0" relativeHeight="251661312" behindDoc="0" locked="0" layoutInCell="1" allowOverlap="1" wp14:anchorId="0F7057BC" wp14:editId="4DF63EB7">
            <wp:simplePos x="0" y="0"/>
            <wp:positionH relativeFrom="column">
              <wp:posOffset>528762</wp:posOffset>
            </wp:positionH>
            <wp:positionV relativeFrom="paragraph">
              <wp:posOffset>267169</wp:posOffset>
            </wp:positionV>
            <wp:extent cx="5486400" cy="3566160"/>
            <wp:effectExtent l="0" t="0" r="0" b="15240"/>
            <wp:wrapNone/>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00C318D6">
        <w:tab/>
      </w:r>
    </w:p>
    <w:p w14:paraId="19ACDC61" w14:textId="07279AD4" w:rsidR="002F6E69" w:rsidRDefault="002F6E69" w:rsidP="00C318D6"/>
    <w:p w14:paraId="156B7728" w14:textId="56C6FF97" w:rsidR="002F6E69" w:rsidRDefault="002F6E69" w:rsidP="00C318D6"/>
    <w:p w14:paraId="2B481754" w14:textId="07B3B255" w:rsidR="002F6E69" w:rsidRDefault="002F6E69" w:rsidP="00C318D6"/>
    <w:p w14:paraId="13CD1EEE" w14:textId="3F283ED8" w:rsidR="002F6E69" w:rsidRDefault="002F6E69" w:rsidP="00C318D6"/>
    <w:p w14:paraId="05FFA8A8" w14:textId="3BF5F3BF" w:rsidR="002F6E69" w:rsidRDefault="002F6E69" w:rsidP="00C318D6"/>
    <w:p w14:paraId="6594C17F" w14:textId="16D0208C" w:rsidR="002F6E69" w:rsidRDefault="002F6E69" w:rsidP="00C318D6"/>
    <w:p w14:paraId="497D548E" w14:textId="6821A02E" w:rsidR="002F6E69" w:rsidRDefault="002F6E69" w:rsidP="00C318D6"/>
    <w:p w14:paraId="6D0AE152" w14:textId="5572F41C" w:rsidR="002F6E69" w:rsidRDefault="002F6E69" w:rsidP="00C318D6"/>
    <w:p w14:paraId="360BB09C" w14:textId="798333B9" w:rsidR="002F6E69" w:rsidRDefault="002F6E69" w:rsidP="00C318D6"/>
    <w:p w14:paraId="3964455B" w14:textId="56C5855B" w:rsidR="002F6E69" w:rsidRDefault="002F6E69" w:rsidP="00C318D6"/>
    <w:p w14:paraId="7299D0F8" w14:textId="11F29CED" w:rsidR="002F6E69" w:rsidRDefault="002F6E69" w:rsidP="00C318D6"/>
    <w:p w14:paraId="237AFA0E" w14:textId="3FD7A947" w:rsidR="002F6E69" w:rsidRDefault="002F6E69" w:rsidP="00C318D6"/>
    <w:p w14:paraId="4F85D97D" w14:textId="5CF5824D" w:rsidR="002F6E69" w:rsidRDefault="002F6E69" w:rsidP="00C318D6"/>
    <w:p w14:paraId="5194A168" w14:textId="4E010007" w:rsidR="002F6E69" w:rsidRDefault="002F6E69" w:rsidP="00C318D6"/>
    <w:p w14:paraId="176ADFF1" w14:textId="7A1DDA64" w:rsidR="002F6E69" w:rsidRDefault="002F6E69" w:rsidP="00C318D6"/>
    <w:p w14:paraId="66503738" w14:textId="2E635A27" w:rsidR="002F6E69" w:rsidRDefault="002F6E69" w:rsidP="00C318D6"/>
    <w:p w14:paraId="348658D8" w14:textId="210B25AC" w:rsidR="002F6E69" w:rsidRDefault="002F6E69" w:rsidP="00C318D6"/>
    <w:p w14:paraId="43B0EABC" w14:textId="752A116D" w:rsidR="002F6E69" w:rsidRDefault="002F6E69" w:rsidP="00C318D6"/>
    <w:p w14:paraId="69EB6859" w14:textId="070F11F3" w:rsidR="002F6E69" w:rsidRDefault="002F6E69" w:rsidP="00C318D6"/>
    <w:p w14:paraId="6830552A" w14:textId="21402DD0" w:rsidR="002F6E69" w:rsidRDefault="002F6E69" w:rsidP="00C318D6"/>
    <w:p w14:paraId="362A3A36" w14:textId="0D08058F" w:rsidR="002F6E69" w:rsidRDefault="002F6E69" w:rsidP="00C318D6"/>
    <w:p w14:paraId="07C9ED8F" w14:textId="68AB39AC" w:rsidR="002F6E69" w:rsidRDefault="002F6E69" w:rsidP="00C318D6"/>
    <w:p w14:paraId="0BD07A91" w14:textId="57FAC28C" w:rsidR="002F6E69" w:rsidRDefault="002F6E69" w:rsidP="00C318D6"/>
    <w:p w14:paraId="4A0665B3" w14:textId="727872FE" w:rsidR="002F6E69" w:rsidRDefault="002F6E69" w:rsidP="00C318D6"/>
    <w:p w14:paraId="11E07ADB" w14:textId="7D2B2335" w:rsidR="002F6E69" w:rsidRDefault="002F6E69" w:rsidP="00C318D6">
      <w:r>
        <w:t xml:space="preserve">We will be using </w:t>
      </w:r>
      <w:proofErr w:type="spellStart"/>
      <w:r>
        <w:t>ffmpeg</w:t>
      </w:r>
      <w:proofErr w:type="spellEnd"/>
      <w:r>
        <w:t xml:space="preserve"> subprocess for audio handling and go-sox, beep.</w:t>
      </w:r>
    </w:p>
    <w:p w14:paraId="05EE6273" w14:textId="09BC1D52" w:rsidR="002F6E69" w:rsidRDefault="002F6E69" w:rsidP="002F6E69">
      <w:pPr>
        <w:pStyle w:val="Heading3"/>
        <w:jc w:val="left"/>
        <w:rPr>
          <w:rStyle w:val="Strong"/>
          <w:b w:val="0"/>
          <w:bCs w:val="0"/>
        </w:rPr>
      </w:pPr>
    </w:p>
    <w:p w14:paraId="10BD8E3F" w14:textId="5EBBC916" w:rsidR="0025144D" w:rsidRDefault="0025144D" w:rsidP="0025144D">
      <w:r>
        <w:t>FFT – Fast Fourier Transform</w:t>
      </w:r>
    </w:p>
    <w:p w14:paraId="1EAAC304" w14:textId="180822F5" w:rsidR="0025144D" w:rsidRDefault="0025144D" w:rsidP="0025144D">
      <w:r>
        <w:rPr>
          <w:rStyle w:val="Strong"/>
        </w:rPr>
        <w:t>FFT</w:t>
      </w:r>
      <w:r>
        <w:t xml:space="preserve"> stands for </w:t>
      </w:r>
      <w:r>
        <w:rPr>
          <w:rStyle w:val="Strong"/>
        </w:rPr>
        <w:t>Fast Fourier Transform</w:t>
      </w:r>
      <w:r>
        <w:t xml:space="preserve">, an optimized algorithm for computing the </w:t>
      </w:r>
      <w:r>
        <w:rPr>
          <w:rStyle w:val="Strong"/>
        </w:rPr>
        <w:t>Discrete Fourier Transform (DFT)</w:t>
      </w:r>
      <w:r>
        <w:t>.</w:t>
      </w:r>
    </w:p>
    <w:p w14:paraId="79ECA244" w14:textId="1822C7B2" w:rsidR="0025144D" w:rsidRDefault="0025144D" w:rsidP="0025144D">
      <w:pPr>
        <w:pStyle w:val="Heading3"/>
        <w:jc w:val="left"/>
        <w:rPr>
          <w:sz w:val="24"/>
          <w:szCs w:val="24"/>
        </w:rPr>
      </w:pPr>
      <w:r w:rsidRPr="0025144D">
        <w:rPr>
          <w:sz w:val="24"/>
          <w:szCs w:val="24"/>
        </w:rPr>
        <w:t xml:space="preserve">The DFT converts a signal from the </w:t>
      </w:r>
      <w:r w:rsidRPr="0025144D">
        <w:rPr>
          <w:rStyle w:val="Strong"/>
          <w:b w:val="0"/>
          <w:bCs w:val="0"/>
          <w:sz w:val="24"/>
          <w:szCs w:val="24"/>
        </w:rPr>
        <w:t>time domain</w:t>
      </w:r>
      <w:r w:rsidRPr="0025144D">
        <w:rPr>
          <w:sz w:val="24"/>
          <w:szCs w:val="24"/>
        </w:rPr>
        <w:t xml:space="preserve"> to the </w:t>
      </w:r>
      <w:r w:rsidRPr="0025144D">
        <w:rPr>
          <w:rStyle w:val="Strong"/>
          <w:b w:val="0"/>
          <w:bCs w:val="0"/>
          <w:sz w:val="24"/>
          <w:szCs w:val="24"/>
        </w:rPr>
        <w:t>frequency domain</w:t>
      </w:r>
      <w:r w:rsidRPr="0025144D">
        <w:rPr>
          <w:sz w:val="24"/>
          <w:szCs w:val="24"/>
        </w:rPr>
        <w:t>.</w:t>
      </w:r>
      <w:r>
        <w:rPr>
          <w:sz w:val="24"/>
          <w:szCs w:val="24"/>
        </w:rPr>
        <w:t xml:space="preserve"> </w:t>
      </w:r>
      <w:r w:rsidRPr="0025144D">
        <w:rPr>
          <w:sz w:val="24"/>
          <w:szCs w:val="24"/>
        </w:rPr>
        <w:t xml:space="preserve">This means it transforms audio waveforms (amplitudes over time) into a set of </w:t>
      </w:r>
      <w:r w:rsidRPr="0025144D">
        <w:rPr>
          <w:rStyle w:val="Strong"/>
          <w:sz w:val="24"/>
          <w:szCs w:val="24"/>
        </w:rPr>
        <w:t>frequencies</w:t>
      </w:r>
      <w:r w:rsidRPr="0025144D">
        <w:rPr>
          <w:sz w:val="24"/>
          <w:szCs w:val="24"/>
        </w:rPr>
        <w:t xml:space="preserve"> that are present in the sound and their </w:t>
      </w:r>
      <w:r w:rsidRPr="0025144D">
        <w:rPr>
          <w:rStyle w:val="Strong"/>
          <w:sz w:val="24"/>
          <w:szCs w:val="24"/>
        </w:rPr>
        <w:t>intensities</w:t>
      </w:r>
      <w:r w:rsidRPr="0025144D">
        <w:rPr>
          <w:sz w:val="24"/>
          <w:szCs w:val="24"/>
        </w:rPr>
        <w:t>.</w:t>
      </w:r>
    </w:p>
    <w:p w14:paraId="0953B09D" w14:textId="42284E70" w:rsidR="00D612EB" w:rsidRPr="00D612EB" w:rsidRDefault="00D612EB" w:rsidP="00D612EB">
      <w:r>
        <w:t>June 4, 2025</w:t>
      </w:r>
    </w:p>
    <w:p w14:paraId="07ACA9B2" w14:textId="41EC908A" w:rsidR="00D612EB" w:rsidRDefault="00D612EB" w:rsidP="00D612EB">
      <w:r>
        <w:t>Day 2.</w:t>
      </w:r>
    </w:p>
    <w:p w14:paraId="2B71E0D1" w14:textId="1055536E" w:rsidR="00D612EB" w:rsidRDefault="00D612EB" w:rsidP="00D612EB">
      <w:r>
        <w:t>Converting mp3 audio to wav was a challenge, but after learning about the audios and basic terms it seems easy.</w:t>
      </w:r>
    </w:p>
    <w:p w14:paraId="084F092D" w14:textId="339F9B05" w:rsidR="00D612EB" w:rsidRDefault="00D612EB" w:rsidP="00D612EB">
      <w:r>
        <w:t>Sample Rate – This was important and it means how many samples are collected in a sec.</w:t>
      </w:r>
    </w:p>
    <w:p w14:paraId="0D0AD793" w14:textId="67177713" w:rsidR="00D612EB" w:rsidRDefault="00D612EB" w:rsidP="00D612EB">
      <w:r>
        <w:t>Channels – This means how the audio is output, like mono means single speaker, duo means left and right speaker and 5.1 means surrounded</w:t>
      </w:r>
    </w:p>
    <w:p w14:paraId="1B41F18E" w14:textId="0A401455" w:rsidR="00D612EB" w:rsidRDefault="00D612EB" w:rsidP="00D612EB"/>
    <w:p w14:paraId="5758C117" w14:textId="77777777" w:rsidR="00D612EB" w:rsidRDefault="00D612EB" w:rsidP="00D612EB"/>
    <w:p w14:paraId="44F4FAE6" w14:textId="77777777" w:rsidR="00D612EB" w:rsidRPr="00D612EB" w:rsidRDefault="00D612EB" w:rsidP="00D612EB"/>
    <w:p w14:paraId="1752DD42" w14:textId="2F9075CF" w:rsidR="002F6E69" w:rsidRPr="002F6E69" w:rsidRDefault="002F6E69" w:rsidP="002F6E69"/>
    <w:p w14:paraId="48D16ACE" w14:textId="77777777" w:rsidR="002F6E69" w:rsidRPr="002F6E69" w:rsidRDefault="002F6E69" w:rsidP="002F6E69"/>
    <w:p w14:paraId="7AF2A023" w14:textId="77777777" w:rsidR="002F6E69" w:rsidRPr="00C318D6" w:rsidRDefault="002F6E69" w:rsidP="00C318D6"/>
    <w:sectPr w:rsidR="002F6E69" w:rsidRPr="00C318D6"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41E9" w14:textId="77777777" w:rsidR="002565CE" w:rsidRDefault="002565CE" w:rsidP="00E74B29">
      <w:r>
        <w:separator/>
      </w:r>
    </w:p>
  </w:endnote>
  <w:endnote w:type="continuationSeparator" w:id="0">
    <w:p w14:paraId="0F10B86A" w14:textId="77777777" w:rsidR="002565CE" w:rsidRDefault="002565C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ECB24" w14:textId="77777777" w:rsidR="002565CE" w:rsidRDefault="002565CE" w:rsidP="00E74B29">
      <w:r>
        <w:separator/>
      </w:r>
    </w:p>
  </w:footnote>
  <w:footnote w:type="continuationSeparator" w:id="0">
    <w:p w14:paraId="384C8C7C" w14:textId="77777777" w:rsidR="002565CE" w:rsidRDefault="002565C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09"/>
    <w:rsid w:val="00086FA5"/>
    <w:rsid w:val="000E4641"/>
    <w:rsid w:val="00151F66"/>
    <w:rsid w:val="00177F8D"/>
    <w:rsid w:val="00185F4A"/>
    <w:rsid w:val="001E097E"/>
    <w:rsid w:val="001F4B42"/>
    <w:rsid w:val="00231F4D"/>
    <w:rsid w:val="0025144D"/>
    <w:rsid w:val="002565CE"/>
    <w:rsid w:val="00264A50"/>
    <w:rsid w:val="002D2200"/>
    <w:rsid w:val="002F6E69"/>
    <w:rsid w:val="0040564B"/>
    <w:rsid w:val="0048120C"/>
    <w:rsid w:val="004909D9"/>
    <w:rsid w:val="004C5781"/>
    <w:rsid w:val="00521481"/>
    <w:rsid w:val="005E598B"/>
    <w:rsid w:val="00665110"/>
    <w:rsid w:val="006709F1"/>
    <w:rsid w:val="006C60E6"/>
    <w:rsid w:val="007D5209"/>
    <w:rsid w:val="007E7573"/>
    <w:rsid w:val="00837914"/>
    <w:rsid w:val="00874FE7"/>
    <w:rsid w:val="008D2021"/>
    <w:rsid w:val="00952F7D"/>
    <w:rsid w:val="009A38BA"/>
    <w:rsid w:val="00A61A31"/>
    <w:rsid w:val="00B43E11"/>
    <w:rsid w:val="00BC1E80"/>
    <w:rsid w:val="00BE53A3"/>
    <w:rsid w:val="00BF2B42"/>
    <w:rsid w:val="00C318D6"/>
    <w:rsid w:val="00CE1C6E"/>
    <w:rsid w:val="00D43125"/>
    <w:rsid w:val="00D612EB"/>
    <w:rsid w:val="00D66A3A"/>
    <w:rsid w:val="00DF198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745B8"/>
  <w15:chartTrackingRefBased/>
  <w15:docId w15:val="{1E53C2E2-7180-415E-B751-1CEC004B7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2F6E69"/>
    <w:rPr>
      <w:b/>
      <w:bCs/>
    </w:rPr>
  </w:style>
  <w:style w:type="paragraph" w:styleId="NormalWeb">
    <w:name w:val="Normal (Web)"/>
    <w:basedOn w:val="Normal"/>
    <w:uiPriority w:val="99"/>
    <w:semiHidden/>
    <w:unhideWhenUsed/>
    <w:rsid w:val="0025144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41122">
      <w:bodyDiv w:val="1"/>
      <w:marLeft w:val="0"/>
      <w:marRight w:val="0"/>
      <w:marTop w:val="0"/>
      <w:marBottom w:val="0"/>
      <w:divBdr>
        <w:top w:val="none" w:sz="0" w:space="0" w:color="auto"/>
        <w:left w:val="none" w:sz="0" w:space="0" w:color="auto"/>
        <w:bottom w:val="none" w:sz="0" w:space="0" w:color="auto"/>
        <w:right w:val="none" w:sz="0" w:space="0" w:color="auto"/>
      </w:divBdr>
    </w:div>
    <w:div w:id="92067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microsoft.com/office/2007/relationships/diagramDrawing" Target="diagrams/drawing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Colors" Target="diagrams/colors1.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diagramLayout" Target="diagrams/layout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Data" Target="diagrams/data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hiket\AppData\Roaming\Microsoft\Templates\Modern%20student%20repor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8647C4-CDB6-4E6A-96E5-886D9E2B84B4}"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DCFFF877-58E3-41CA-83C0-6F35E78C366A}">
      <dgm:prSet phldrT="[Text]"/>
      <dgm:spPr/>
      <dgm:t>
        <a:bodyPr/>
        <a:lstStyle/>
        <a:p>
          <a:r>
            <a:rPr lang="en-US"/>
            <a:t>shazam</a:t>
          </a:r>
        </a:p>
      </dgm:t>
    </dgm:pt>
    <dgm:pt modelId="{8B493405-64EE-4F3C-A602-6A241E601B0E}" type="parTrans" cxnId="{3B8CFDDB-6900-44C7-A2CA-E8A2A42C6B94}">
      <dgm:prSet/>
      <dgm:spPr/>
      <dgm:t>
        <a:bodyPr/>
        <a:lstStyle/>
        <a:p>
          <a:endParaRPr lang="en-US"/>
        </a:p>
      </dgm:t>
    </dgm:pt>
    <dgm:pt modelId="{E92893D2-0390-492E-B314-A40B490997D5}" type="sibTrans" cxnId="{3B8CFDDB-6900-44C7-A2CA-E8A2A42C6B94}">
      <dgm:prSet/>
      <dgm:spPr/>
      <dgm:t>
        <a:bodyPr/>
        <a:lstStyle/>
        <a:p>
          <a:endParaRPr lang="en-US"/>
        </a:p>
      </dgm:t>
    </dgm:pt>
    <dgm:pt modelId="{60EB819C-C11B-4ACC-B9B9-B538425F9654}">
      <dgm:prSet phldrT="[Text]"/>
      <dgm:spPr/>
      <dgm:t>
        <a:bodyPr/>
        <a:lstStyle/>
        <a:p>
          <a:r>
            <a:rPr lang="en-US"/>
            <a:t>cmd</a:t>
          </a:r>
        </a:p>
      </dgm:t>
    </dgm:pt>
    <dgm:pt modelId="{591E39BE-CEAF-4B4E-8F97-E67E2EA36072}" type="parTrans" cxnId="{52F6074B-39C5-465F-BA16-5AAB6E242F35}">
      <dgm:prSet/>
      <dgm:spPr/>
      <dgm:t>
        <a:bodyPr/>
        <a:lstStyle/>
        <a:p>
          <a:endParaRPr lang="en-US"/>
        </a:p>
      </dgm:t>
    </dgm:pt>
    <dgm:pt modelId="{0B2407B4-4561-450E-BEEC-186B3C325573}" type="sibTrans" cxnId="{52F6074B-39C5-465F-BA16-5AAB6E242F35}">
      <dgm:prSet/>
      <dgm:spPr/>
      <dgm:t>
        <a:bodyPr/>
        <a:lstStyle/>
        <a:p>
          <a:r>
            <a:rPr lang="en-US"/>
            <a:t>main entry</a:t>
          </a:r>
        </a:p>
      </dgm:t>
    </dgm:pt>
    <dgm:pt modelId="{1B57986C-178A-4469-87D4-AE4FF3146468}">
      <dgm:prSet phldrT="[Text]"/>
      <dgm:spPr/>
      <dgm:t>
        <a:bodyPr/>
        <a:lstStyle/>
        <a:p>
          <a:r>
            <a:rPr lang="en-US"/>
            <a:t>internald</a:t>
          </a:r>
        </a:p>
      </dgm:t>
    </dgm:pt>
    <dgm:pt modelId="{8DFADF96-E74B-47B3-8EA3-3A7B1A9AD470}" type="parTrans" cxnId="{4820E799-80BF-443B-9A6E-AA1087111D6A}">
      <dgm:prSet/>
      <dgm:spPr/>
      <dgm:t>
        <a:bodyPr/>
        <a:lstStyle/>
        <a:p>
          <a:endParaRPr lang="en-US"/>
        </a:p>
      </dgm:t>
    </dgm:pt>
    <dgm:pt modelId="{DA28475F-A013-4EDC-9AC0-D52FC406D7BC}" type="sibTrans" cxnId="{4820E799-80BF-443B-9A6E-AA1087111D6A}">
      <dgm:prSet/>
      <dgm:spPr/>
      <dgm:t>
        <a:bodyPr/>
        <a:lstStyle/>
        <a:p>
          <a:endParaRPr lang="en-US"/>
        </a:p>
      </dgm:t>
    </dgm:pt>
    <dgm:pt modelId="{319DBDE6-9052-4871-B76F-A154E7089ADC}">
      <dgm:prSet phldrT="[Text]"/>
      <dgm:spPr/>
      <dgm:t>
        <a:bodyPr/>
        <a:lstStyle/>
        <a:p>
          <a:r>
            <a:rPr lang="en-US"/>
            <a:t>assets</a:t>
          </a:r>
        </a:p>
      </dgm:t>
    </dgm:pt>
    <dgm:pt modelId="{DF35713C-5532-474D-90C6-F3AC1A08BDA0}" type="parTrans" cxnId="{426826BF-0DCF-44DE-8221-67632BB9CDFE}">
      <dgm:prSet/>
      <dgm:spPr/>
      <dgm:t>
        <a:bodyPr/>
        <a:lstStyle/>
        <a:p>
          <a:endParaRPr lang="en-US"/>
        </a:p>
      </dgm:t>
    </dgm:pt>
    <dgm:pt modelId="{9419E439-770F-4D22-8F9B-52B299F32904}" type="sibTrans" cxnId="{426826BF-0DCF-44DE-8221-67632BB9CDFE}">
      <dgm:prSet/>
      <dgm:spPr/>
      <dgm:t>
        <a:bodyPr/>
        <a:lstStyle/>
        <a:p>
          <a:r>
            <a:rPr lang="en-US"/>
            <a:t>sample audio files</a:t>
          </a:r>
        </a:p>
      </dgm:t>
    </dgm:pt>
    <dgm:pt modelId="{D446E3C7-37A5-4706-8700-BBAF16F312F6}" type="asst">
      <dgm:prSet/>
      <dgm:spPr/>
      <dgm:t>
        <a:bodyPr/>
        <a:lstStyle/>
        <a:p>
          <a:r>
            <a:rPr lang="en-US"/>
            <a:t>fingerprint</a:t>
          </a:r>
        </a:p>
      </dgm:t>
    </dgm:pt>
    <dgm:pt modelId="{EDB83360-650F-4E98-9EB7-8E23FC78B3F0}" type="parTrans" cxnId="{0FEEB012-1637-4189-A62E-E9A896CCAAD3}">
      <dgm:prSet/>
      <dgm:spPr/>
      <dgm:t>
        <a:bodyPr/>
        <a:lstStyle/>
        <a:p>
          <a:endParaRPr lang="en-US"/>
        </a:p>
      </dgm:t>
    </dgm:pt>
    <dgm:pt modelId="{B6F62157-DCBC-4B81-A965-4089EC2DE14F}" type="sibTrans" cxnId="{0FEEB012-1637-4189-A62E-E9A896CCAAD3}">
      <dgm:prSet/>
      <dgm:spPr/>
      <dgm:t>
        <a:bodyPr/>
        <a:lstStyle/>
        <a:p>
          <a:endParaRPr lang="en-US"/>
        </a:p>
      </dgm:t>
    </dgm:pt>
    <dgm:pt modelId="{1518BAEE-C59D-4F65-9F1B-7BCA24F9F639}" type="asst">
      <dgm:prSet/>
      <dgm:spPr/>
      <dgm:t>
        <a:bodyPr/>
        <a:lstStyle/>
        <a:p>
          <a:r>
            <a:rPr lang="en-US"/>
            <a:t>audio</a:t>
          </a:r>
        </a:p>
      </dgm:t>
    </dgm:pt>
    <dgm:pt modelId="{B6CF31BD-5DC2-4CC7-B6FD-852DDA58A675}" type="parTrans" cxnId="{FE5DC17D-9532-4648-A6B8-159CC3E1A8C8}">
      <dgm:prSet/>
      <dgm:spPr/>
      <dgm:t>
        <a:bodyPr/>
        <a:lstStyle/>
        <a:p>
          <a:endParaRPr lang="en-US"/>
        </a:p>
      </dgm:t>
    </dgm:pt>
    <dgm:pt modelId="{4E5E57EB-E4ED-4EC2-8413-8AD19874A8D8}" type="sibTrans" cxnId="{FE5DC17D-9532-4648-A6B8-159CC3E1A8C8}">
      <dgm:prSet/>
      <dgm:spPr/>
      <dgm:t>
        <a:bodyPr/>
        <a:lstStyle/>
        <a:p>
          <a:endParaRPr lang="en-US"/>
        </a:p>
      </dgm:t>
    </dgm:pt>
    <dgm:pt modelId="{A740B12E-DD99-4866-BBB3-8F45231AB823}" type="asst">
      <dgm:prSet/>
      <dgm:spPr/>
      <dgm:t>
        <a:bodyPr/>
        <a:lstStyle/>
        <a:p>
          <a:r>
            <a:rPr lang="en-US"/>
            <a:t>db</a:t>
          </a:r>
        </a:p>
      </dgm:t>
    </dgm:pt>
    <dgm:pt modelId="{F4A1DE6E-A5FC-495F-BF81-CFBE1575F7EE}" type="parTrans" cxnId="{667AA489-25B1-4EFC-A665-20DA112787C1}">
      <dgm:prSet/>
      <dgm:spPr/>
      <dgm:t>
        <a:bodyPr/>
        <a:lstStyle/>
        <a:p>
          <a:endParaRPr lang="en-US"/>
        </a:p>
      </dgm:t>
    </dgm:pt>
    <dgm:pt modelId="{8159D81D-9023-4E20-B4FF-8FA6AFBBBD70}" type="sibTrans" cxnId="{667AA489-25B1-4EFC-A665-20DA112787C1}">
      <dgm:prSet/>
      <dgm:spPr/>
      <dgm:t>
        <a:bodyPr/>
        <a:lstStyle/>
        <a:p>
          <a:endParaRPr lang="en-US"/>
        </a:p>
      </dgm:t>
    </dgm:pt>
    <dgm:pt modelId="{48E03475-DCF3-4DC7-BBC3-AE16AB1EA643}" type="asst">
      <dgm:prSet/>
      <dgm:spPr/>
      <dgm:t>
        <a:bodyPr/>
        <a:lstStyle/>
        <a:p>
          <a:r>
            <a:rPr lang="en-US"/>
            <a:t>api</a:t>
          </a:r>
        </a:p>
      </dgm:t>
    </dgm:pt>
    <dgm:pt modelId="{8B40F39B-C62D-4142-B10C-BC82FB6A0588}" type="parTrans" cxnId="{1D40081A-C621-4BE8-A408-7CA57BECF445}">
      <dgm:prSet/>
      <dgm:spPr/>
      <dgm:t>
        <a:bodyPr/>
        <a:lstStyle/>
        <a:p>
          <a:endParaRPr lang="en-US"/>
        </a:p>
      </dgm:t>
    </dgm:pt>
    <dgm:pt modelId="{D47A8376-7DC3-4562-913A-05A088E42E5A}" type="sibTrans" cxnId="{1D40081A-C621-4BE8-A408-7CA57BECF445}">
      <dgm:prSet/>
      <dgm:spPr/>
      <dgm:t>
        <a:bodyPr/>
        <a:lstStyle/>
        <a:p>
          <a:endParaRPr lang="en-US"/>
        </a:p>
      </dgm:t>
    </dgm:pt>
    <dgm:pt modelId="{3C959782-0D8F-48AC-B75B-32AE2D0427C8}" type="pres">
      <dgm:prSet presAssocID="{548647C4-CDB6-4E6A-96E5-886D9E2B84B4}" presName="hierChild1" presStyleCnt="0">
        <dgm:presLayoutVars>
          <dgm:orgChart val="1"/>
          <dgm:chPref val="1"/>
          <dgm:dir/>
          <dgm:animOne val="branch"/>
          <dgm:animLvl val="lvl"/>
          <dgm:resizeHandles/>
        </dgm:presLayoutVars>
      </dgm:prSet>
      <dgm:spPr/>
    </dgm:pt>
    <dgm:pt modelId="{05E487E5-802F-4A6D-977D-62AB25CC4D36}" type="pres">
      <dgm:prSet presAssocID="{DCFFF877-58E3-41CA-83C0-6F35E78C366A}" presName="hierRoot1" presStyleCnt="0">
        <dgm:presLayoutVars>
          <dgm:hierBranch val="init"/>
        </dgm:presLayoutVars>
      </dgm:prSet>
      <dgm:spPr/>
    </dgm:pt>
    <dgm:pt modelId="{A2B6167A-A485-4CA4-A16D-4B70CD14ED4A}" type="pres">
      <dgm:prSet presAssocID="{DCFFF877-58E3-41CA-83C0-6F35E78C366A}" presName="rootComposite1" presStyleCnt="0"/>
      <dgm:spPr/>
    </dgm:pt>
    <dgm:pt modelId="{9B0D48E6-EEA9-493C-9862-B129D2A1021E}" type="pres">
      <dgm:prSet presAssocID="{DCFFF877-58E3-41CA-83C0-6F35E78C366A}" presName="rootText1" presStyleLbl="node0" presStyleIdx="0" presStyleCnt="1">
        <dgm:presLayoutVars>
          <dgm:chMax/>
          <dgm:chPref val="3"/>
        </dgm:presLayoutVars>
      </dgm:prSet>
      <dgm:spPr/>
    </dgm:pt>
    <dgm:pt modelId="{A7F7ACDD-BD7B-4009-9AF0-F6F4961A78CB}" type="pres">
      <dgm:prSet presAssocID="{DCFFF877-58E3-41CA-83C0-6F35E78C366A}" presName="titleText1" presStyleLbl="fgAcc0" presStyleIdx="0" presStyleCnt="1">
        <dgm:presLayoutVars>
          <dgm:chMax val="0"/>
          <dgm:chPref val="0"/>
        </dgm:presLayoutVars>
      </dgm:prSet>
      <dgm:spPr/>
    </dgm:pt>
    <dgm:pt modelId="{8AE3D4C9-35ED-45E6-8BDF-1C7D821CCA4C}" type="pres">
      <dgm:prSet presAssocID="{DCFFF877-58E3-41CA-83C0-6F35E78C366A}" presName="rootConnector1" presStyleLbl="node1" presStyleIdx="0" presStyleCnt="3"/>
      <dgm:spPr/>
    </dgm:pt>
    <dgm:pt modelId="{698197FC-7B79-4081-9032-61B8ACA7DEE8}" type="pres">
      <dgm:prSet presAssocID="{DCFFF877-58E3-41CA-83C0-6F35E78C366A}" presName="hierChild2" presStyleCnt="0"/>
      <dgm:spPr/>
    </dgm:pt>
    <dgm:pt modelId="{CD744E0A-654E-45A2-A435-D2A44A1B196F}" type="pres">
      <dgm:prSet presAssocID="{591E39BE-CEAF-4B4E-8F97-E67E2EA36072}" presName="Name37" presStyleLbl="parChTrans1D2" presStyleIdx="0" presStyleCnt="3"/>
      <dgm:spPr/>
    </dgm:pt>
    <dgm:pt modelId="{C1CD74FE-FDB9-45A2-A651-A58E20A3487F}" type="pres">
      <dgm:prSet presAssocID="{60EB819C-C11B-4ACC-B9B9-B538425F9654}" presName="hierRoot2" presStyleCnt="0">
        <dgm:presLayoutVars>
          <dgm:hierBranch val="init"/>
        </dgm:presLayoutVars>
      </dgm:prSet>
      <dgm:spPr/>
    </dgm:pt>
    <dgm:pt modelId="{60069B66-2107-4A0C-89EE-0084A93C01F9}" type="pres">
      <dgm:prSet presAssocID="{60EB819C-C11B-4ACC-B9B9-B538425F9654}" presName="rootComposite" presStyleCnt="0"/>
      <dgm:spPr/>
    </dgm:pt>
    <dgm:pt modelId="{998A5BE6-21EB-499C-AC67-FA04B8BC4008}" type="pres">
      <dgm:prSet presAssocID="{60EB819C-C11B-4ACC-B9B9-B538425F9654}" presName="rootText" presStyleLbl="node1" presStyleIdx="0" presStyleCnt="3">
        <dgm:presLayoutVars>
          <dgm:chMax/>
          <dgm:chPref val="3"/>
        </dgm:presLayoutVars>
      </dgm:prSet>
      <dgm:spPr/>
    </dgm:pt>
    <dgm:pt modelId="{A1BAD2C7-0BC9-4228-B534-F3C093EF47D9}" type="pres">
      <dgm:prSet presAssocID="{60EB819C-C11B-4ACC-B9B9-B538425F9654}" presName="titleText2" presStyleLbl="fgAcc1" presStyleIdx="0" presStyleCnt="3">
        <dgm:presLayoutVars>
          <dgm:chMax val="0"/>
          <dgm:chPref val="0"/>
        </dgm:presLayoutVars>
      </dgm:prSet>
      <dgm:spPr/>
    </dgm:pt>
    <dgm:pt modelId="{FDE05DD0-C89C-4D97-95F7-71F4015CD329}" type="pres">
      <dgm:prSet presAssocID="{60EB819C-C11B-4ACC-B9B9-B538425F9654}" presName="rootConnector" presStyleLbl="node2" presStyleIdx="0" presStyleCnt="0"/>
      <dgm:spPr/>
    </dgm:pt>
    <dgm:pt modelId="{BC4F76CF-9F78-460C-89B3-D8402AE2902C}" type="pres">
      <dgm:prSet presAssocID="{60EB819C-C11B-4ACC-B9B9-B538425F9654}" presName="hierChild4" presStyleCnt="0"/>
      <dgm:spPr/>
    </dgm:pt>
    <dgm:pt modelId="{D17E69FF-0E8B-42F5-A205-713297A8553F}" type="pres">
      <dgm:prSet presAssocID="{60EB819C-C11B-4ACC-B9B9-B538425F9654}" presName="hierChild5" presStyleCnt="0"/>
      <dgm:spPr/>
    </dgm:pt>
    <dgm:pt modelId="{8D2AA78E-E3F8-4318-8339-400DC8D770DE}" type="pres">
      <dgm:prSet presAssocID="{8DFADF96-E74B-47B3-8EA3-3A7B1A9AD470}" presName="Name37" presStyleLbl="parChTrans1D2" presStyleIdx="1" presStyleCnt="3"/>
      <dgm:spPr/>
    </dgm:pt>
    <dgm:pt modelId="{A962C51B-E6CF-4D14-91CF-CF1AC46ABD40}" type="pres">
      <dgm:prSet presAssocID="{1B57986C-178A-4469-87D4-AE4FF3146468}" presName="hierRoot2" presStyleCnt="0">
        <dgm:presLayoutVars>
          <dgm:hierBranch val="init"/>
        </dgm:presLayoutVars>
      </dgm:prSet>
      <dgm:spPr/>
    </dgm:pt>
    <dgm:pt modelId="{ADD848F8-24A3-4042-9028-C0816955E5FA}" type="pres">
      <dgm:prSet presAssocID="{1B57986C-178A-4469-87D4-AE4FF3146468}" presName="rootComposite" presStyleCnt="0"/>
      <dgm:spPr/>
    </dgm:pt>
    <dgm:pt modelId="{53BC4693-518E-4E14-86E3-9FA8D909C626}" type="pres">
      <dgm:prSet presAssocID="{1B57986C-178A-4469-87D4-AE4FF3146468}" presName="rootText" presStyleLbl="node1" presStyleIdx="1" presStyleCnt="3">
        <dgm:presLayoutVars>
          <dgm:chMax/>
          <dgm:chPref val="3"/>
        </dgm:presLayoutVars>
      </dgm:prSet>
      <dgm:spPr/>
    </dgm:pt>
    <dgm:pt modelId="{716EAA16-3F78-45DC-923E-2CBBA5A36AC2}" type="pres">
      <dgm:prSet presAssocID="{1B57986C-178A-4469-87D4-AE4FF3146468}" presName="titleText2" presStyleLbl="fgAcc1" presStyleIdx="1" presStyleCnt="3">
        <dgm:presLayoutVars>
          <dgm:chMax val="0"/>
          <dgm:chPref val="0"/>
        </dgm:presLayoutVars>
      </dgm:prSet>
      <dgm:spPr/>
    </dgm:pt>
    <dgm:pt modelId="{BFF62E58-B7AF-4615-A69E-59627FE14DAF}" type="pres">
      <dgm:prSet presAssocID="{1B57986C-178A-4469-87D4-AE4FF3146468}" presName="rootConnector" presStyleLbl="node2" presStyleIdx="0" presStyleCnt="0"/>
      <dgm:spPr/>
    </dgm:pt>
    <dgm:pt modelId="{6BD3E356-719D-4AB4-AB11-A7C069A8482D}" type="pres">
      <dgm:prSet presAssocID="{1B57986C-178A-4469-87D4-AE4FF3146468}" presName="hierChild4" presStyleCnt="0"/>
      <dgm:spPr/>
    </dgm:pt>
    <dgm:pt modelId="{7DD55B46-9836-4469-858E-301D7E12FAA2}" type="pres">
      <dgm:prSet presAssocID="{1B57986C-178A-4469-87D4-AE4FF3146468}" presName="hierChild5" presStyleCnt="0"/>
      <dgm:spPr/>
    </dgm:pt>
    <dgm:pt modelId="{32EBB08D-7417-4076-8A6B-324616F141CA}" type="pres">
      <dgm:prSet presAssocID="{EDB83360-650F-4E98-9EB7-8E23FC78B3F0}" presName="Name96" presStyleLbl="parChTrans1D3" presStyleIdx="0" presStyleCnt="4"/>
      <dgm:spPr/>
    </dgm:pt>
    <dgm:pt modelId="{CCD387B1-5582-4B2B-A4D3-0CF3D76D9082}" type="pres">
      <dgm:prSet presAssocID="{D446E3C7-37A5-4706-8700-BBAF16F312F6}" presName="hierRoot3" presStyleCnt="0">
        <dgm:presLayoutVars>
          <dgm:hierBranch val="init"/>
        </dgm:presLayoutVars>
      </dgm:prSet>
      <dgm:spPr/>
    </dgm:pt>
    <dgm:pt modelId="{503D2CBF-725E-4559-A805-A5BC8802B8AF}" type="pres">
      <dgm:prSet presAssocID="{D446E3C7-37A5-4706-8700-BBAF16F312F6}" presName="rootComposite3" presStyleCnt="0"/>
      <dgm:spPr/>
    </dgm:pt>
    <dgm:pt modelId="{4FFF0C31-AB1F-4C82-AF61-A28136219481}" type="pres">
      <dgm:prSet presAssocID="{D446E3C7-37A5-4706-8700-BBAF16F312F6}" presName="rootText3" presStyleLbl="asst1" presStyleIdx="0" presStyleCnt="4">
        <dgm:presLayoutVars>
          <dgm:chPref val="3"/>
        </dgm:presLayoutVars>
      </dgm:prSet>
      <dgm:spPr/>
    </dgm:pt>
    <dgm:pt modelId="{AD277ED2-4676-4166-AFAF-61E1F51B831C}" type="pres">
      <dgm:prSet presAssocID="{D446E3C7-37A5-4706-8700-BBAF16F312F6}" presName="titleText3" presStyleLbl="fgAcc2" presStyleIdx="0" presStyleCnt="4" custLinFactNeighborX="-1267" custLinFactNeighborY="13215">
        <dgm:presLayoutVars>
          <dgm:chMax val="0"/>
          <dgm:chPref val="0"/>
        </dgm:presLayoutVars>
      </dgm:prSet>
      <dgm:spPr/>
    </dgm:pt>
    <dgm:pt modelId="{BFD6C602-6081-4E1B-A2DA-0AE465CC98A1}" type="pres">
      <dgm:prSet presAssocID="{D446E3C7-37A5-4706-8700-BBAF16F312F6}" presName="rootConnector3" presStyleLbl="asst2" presStyleIdx="0" presStyleCnt="0"/>
      <dgm:spPr/>
    </dgm:pt>
    <dgm:pt modelId="{305E23ED-B812-4B07-ADD8-5CB34947A2A2}" type="pres">
      <dgm:prSet presAssocID="{D446E3C7-37A5-4706-8700-BBAF16F312F6}" presName="hierChild6" presStyleCnt="0"/>
      <dgm:spPr/>
    </dgm:pt>
    <dgm:pt modelId="{6201C53A-DBAB-4E00-80AB-22716AAF9A4F}" type="pres">
      <dgm:prSet presAssocID="{D446E3C7-37A5-4706-8700-BBAF16F312F6}" presName="hierChild7" presStyleCnt="0"/>
      <dgm:spPr/>
    </dgm:pt>
    <dgm:pt modelId="{C93CB324-BD63-45C0-AA3F-172F0EB86CA8}" type="pres">
      <dgm:prSet presAssocID="{B6CF31BD-5DC2-4CC7-B6FD-852DDA58A675}" presName="Name96" presStyleLbl="parChTrans1D3" presStyleIdx="1" presStyleCnt="4"/>
      <dgm:spPr/>
    </dgm:pt>
    <dgm:pt modelId="{7752307D-B28B-41C3-BC07-D7951E873061}" type="pres">
      <dgm:prSet presAssocID="{1518BAEE-C59D-4F65-9F1B-7BCA24F9F639}" presName="hierRoot3" presStyleCnt="0">
        <dgm:presLayoutVars>
          <dgm:hierBranch val="init"/>
        </dgm:presLayoutVars>
      </dgm:prSet>
      <dgm:spPr/>
    </dgm:pt>
    <dgm:pt modelId="{F5C4BF25-7D5F-4977-9FF7-B55841FA5DE8}" type="pres">
      <dgm:prSet presAssocID="{1518BAEE-C59D-4F65-9F1B-7BCA24F9F639}" presName="rootComposite3" presStyleCnt="0"/>
      <dgm:spPr/>
    </dgm:pt>
    <dgm:pt modelId="{A969A3C0-A932-45F8-8D0C-3BA2804438DE}" type="pres">
      <dgm:prSet presAssocID="{1518BAEE-C59D-4F65-9F1B-7BCA24F9F639}" presName="rootText3" presStyleLbl="asst1" presStyleIdx="1" presStyleCnt="4">
        <dgm:presLayoutVars>
          <dgm:chPref val="3"/>
        </dgm:presLayoutVars>
      </dgm:prSet>
      <dgm:spPr/>
    </dgm:pt>
    <dgm:pt modelId="{B80425C3-4394-4329-925A-D05864636FBD}" type="pres">
      <dgm:prSet presAssocID="{1518BAEE-C59D-4F65-9F1B-7BCA24F9F639}" presName="titleText3" presStyleLbl="fgAcc2" presStyleIdx="1" presStyleCnt="4">
        <dgm:presLayoutVars>
          <dgm:chMax val="0"/>
          <dgm:chPref val="0"/>
        </dgm:presLayoutVars>
      </dgm:prSet>
      <dgm:spPr/>
    </dgm:pt>
    <dgm:pt modelId="{629EF507-A438-4FEC-8A23-F4B76F312A00}" type="pres">
      <dgm:prSet presAssocID="{1518BAEE-C59D-4F65-9F1B-7BCA24F9F639}" presName="rootConnector3" presStyleLbl="asst2" presStyleIdx="0" presStyleCnt="0"/>
      <dgm:spPr/>
    </dgm:pt>
    <dgm:pt modelId="{2A57A3B8-540D-476B-ADF5-C33D995513F6}" type="pres">
      <dgm:prSet presAssocID="{1518BAEE-C59D-4F65-9F1B-7BCA24F9F639}" presName="hierChild6" presStyleCnt="0"/>
      <dgm:spPr/>
    </dgm:pt>
    <dgm:pt modelId="{CB6A873F-87F2-4BDC-8962-80ECD57920EE}" type="pres">
      <dgm:prSet presAssocID="{1518BAEE-C59D-4F65-9F1B-7BCA24F9F639}" presName="hierChild7" presStyleCnt="0"/>
      <dgm:spPr/>
    </dgm:pt>
    <dgm:pt modelId="{F9119B93-DA03-4C82-B0DB-66D9EB79B7FA}" type="pres">
      <dgm:prSet presAssocID="{F4A1DE6E-A5FC-495F-BF81-CFBE1575F7EE}" presName="Name96" presStyleLbl="parChTrans1D3" presStyleIdx="2" presStyleCnt="4"/>
      <dgm:spPr/>
    </dgm:pt>
    <dgm:pt modelId="{B8D8E147-6E4C-443E-ABAE-3919D4CBD45A}" type="pres">
      <dgm:prSet presAssocID="{A740B12E-DD99-4866-BBB3-8F45231AB823}" presName="hierRoot3" presStyleCnt="0">
        <dgm:presLayoutVars>
          <dgm:hierBranch val="init"/>
        </dgm:presLayoutVars>
      </dgm:prSet>
      <dgm:spPr/>
    </dgm:pt>
    <dgm:pt modelId="{DF05B212-D0F1-49FE-A50E-AF9361A11996}" type="pres">
      <dgm:prSet presAssocID="{A740B12E-DD99-4866-BBB3-8F45231AB823}" presName="rootComposite3" presStyleCnt="0"/>
      <dgm:spPr/>
    </dgm:pt>
    <dgm:pt modelId="{42977A3C-DD61-4729-AEE6-898C20F27E54}" type="pres">
      <dgm:prSet presAssocID="{A740B12E-DD99-4866-BBB3-8F45231AB823}" presName="rootText3" presStyleLbl="asst1" presStyleIdx="2" presStyleCnt="4">
        <dgm:presLayoutVars>
          <dgm:chPref val="3"/>
        </dgm:presLayoutVars>
      </dgm:prSet>
      <dgm:spPr/>
    </dgm:pt>
    <dgm:pt modelId="{FF300329-EBD6-4318-90DC-45E695B7739A}" type="pres">
      <dgm:prSet presAssocID="{A740B12E-DD99-4866-BBB3-8F45231AB823}" presName="titleText3" presStyleLbl="fgAcc2" presStyleIdx="2" presStyleCnt="4">
        <dgm:presLayoutVars>
          <dgm:chMax val="0"/>
          <dgm:chPref val="0"/>
        </dgm:presLayoutVars>
      </dgm:prSet>
      <dgm:spPr/>
    </dgm:pt>
    <dgm:pt modelId="{50786EC0-25CE-4041-89B7-77BB235163CD}" type="pres">
      <dgm:prSet presAssocID="{A740B12E-DD99-4866-BBB3-8F45231AB823}" presName="rootConnector3" presStyleLbl="asst2" presStyleIdx="0" presStyleCnt="0"/>
      <dgm:spPr/>
    </dgm:pt>
    <dgm:pt modelId="{2A3AE192-EA87-478D-B2BD-F54AB05680D4}" type="pres">
      <dgm:prSet presAssocID="{A740B12E-DD99-4866-BBB3-8F45231AB823}" presName="hierChild6" presStyleCnt="0"/>
      <dgm:spPr/>
    </dgm:pt>
    <dgm:pt modelId="{E4674052-7079-4ABA-A537-746FB3FD1A39}" type="pres">
      <dgm:prSet presAssocID="{A740B12E-DD99-4866-BBB3-8F45231AB823}" presName="hierChild7" presStyleCnt="0"/>
      <dgm:spPr/>
    </dgm:pt>
    <dgm:pt modelId="{0AB4FA81-AEAE-43F9-B565-550FB4702258}" type="pres">
      <dgm:prSet presAssocID="{8B40F39B-C62D-4142-B10C-BC82FB6A0588}" presName="Name96" presStyleLbl="parChTrans1D3" presStyleIdx="3" presStyleCnt="4"/>
      <dgm:spPr/>
    </dgm:pt>
    <dgm:pt modelId="{BF542EEF-C5C0-4C01-A891-766685FA4355}" type="pres">
      <dgm:prSet presAssocID="{48E03475-DCF3-4DC7-BBC3-AE16AB1EA643}" presName="hierRoot3" presStyleCnt="0">
        <dgm:presLayoutVars>
          <dgm:hierBranch val="init"/>
        </dgm:presLayoutVars>
      </dgm:prSet>
      <dgm:spPr/>
    </dgm:pt>
    <dgm:pt modelId="{E1C90C89-4BC2-4BC2-8DDA-44603D2F601B}" type="pres">
      <dgm:prSet presAssocID="{48E03475-DCF3-4DC7-BBC3-AE16AB1EA643}" presName="rootComposite3" presStyleCnt="0"/>
      <dgm:spPr/>
    </dgm:pt>
    <dgm:pt modelId="{E0DAFB8A-12A9-4D36-8086-7F67A401A13B}" type="pres">
      <dgm:prSet presAssocID="{48E03475-DCF3-4DC7-BBC3-AE16AB1EA643}" presName="rootText3" presStyleLbl="asst1" presStyleIdx="3" presStyleCnt="4">
        <dgm:presLayoutVars>
          <dgm:chPref val="3"/>
        </dgm:presLayoutVars>
      </dgm:prSet>
      <dgm:spPr/>
    </dgm:pt>
    <dgm:pt modelId="{77E579C0-4839-488E-B049-A7C92A6C1E7E}" type="pres">
      <dgm:prSet presAssocID="{48E03475-DCF3-4DC7-BBC3-AE16AB1EA643}" presName="titleText3" presStyleLbl="fgAcc2" presStyleIdx="3" presStyleCnt="4">
        <dgm:presLayoutVars>
          <dgm:chMax val="0"/>
          <dgm:chPref val="0"/>
        </dgm:presLayoutVars>
      </dgm:prSet>
      <dgm:spPr/>
    </dgm:pt>
    <dgm:pt modelId="{7130C5BB-6B2D-413C-8E48-52E3C6A67807}" type="pres">
      <dgm:prSet presAssocID="{48E03475-DCF3-4DC7-BBC3-AE16AB1EA643}" presName="rootConnector3" presStyleLbl="asst2" presStyleIdx="0" presStyleCnt="0"/>
      <dgm:spPr/>
    </dgm:pt>
    <dgm:pt modelId="{D93AF8C6-B89F-4A7E-A1C2-C8F75660989D}" type="pres">
      <dgm:prSet presAssocID="{48E03475-DCF3-4DC7-BBC3-AE16AB1EA643}" presName="hierChild6" presStyleCnt="0"/>
      <dgm:spPr/>
    </dgm:pt>
    <dgm:pt modelId="{D625EC75-547C-4099-9EEA-42992D83F40B}" type="pres">
      <dgm:prSet presAssocID="{48E03475-DCF3-4DC7-BBC3-AE16AB1EA643}" presName="hierChild7" presStyleCnt="0"/>
      <dgm:spPr/>
    </dgm:pt>
    <dgm:pt modelId="{4D238211-1AFD-4A33-ADAC-CDA8C4AD4193}" type="pres">
      <dgm:prSet presAssocID="{DF35713C-5532-474D-90C6-F3AC1A08BDA0}" presName="Name37" presStyleLbl="parChTrans1D2" presStyleIdx="2" presStyleCnt="3"/>
      <dgm:spPr/>
    </dgm:pt>
    <dgm:pt modelId="{7D3E04F7-1235-4652-835A-97693BB61D81}" type="pres">
      <dgm:prSet presAssocID="{319DBDE6-9052-4871-B76F-A154E7089ADC}" presName="hierRoot2" presStyleCnt="0">
        <dgm:presLayoutVars>
          <dgm:hierBranch val="init"/>
        </dgm:presLayoutVars>
      </dgm:prSet>
      <dgm:spPr/>
    </dgm:pt>
    <dgm:pt modelId="{9B749BBC-C8FE-4A2D-902B-1CE1EB9FA2AA}" type="pres">
      <dgm:prSet presAssocID="{319DBDE6-9052-4871-B76F-A154E7089ADC}" presName="rootComposite" presStyleCnt="0"/>
      <dgm:spPr/>
    </dgm:pt>
    <dgm:pt modelId="{082002B1-B8F8-4A93-8B06-8F4BE1676575}" type="pres">
      <dgm:prSet presAssocID="{319DBDE6-9052-4871-B76F-A154E7089ADC}" presName="rootText" presStyleLbl="node1" presStyleIdx="2" presStyleCnt="3">
        <dgm:presLayoutVars>
          <dgm:chMax/>
          <dgm:chPref val="3"/>
        </dgm:presLayoutVars>
      </dgm:prSet>
      <dgm:spPr/>
    </dgm:pt>
    <dgm:pt modelId="{89A26331-B070-4888-B9A6-F99A50999082}" type="pres">
      <dgm:prSet presAssocID="{319DBDE6-9052-4871-B76F-A154E7089ADC}" presName="titleText2" presStyleLbl="fgAcc1" presStyleIdx="2" presStyleCnt="3">
        <dgm:presLayoutVars>
          <dgm:chMax val="0"/>
          <dgm:chPref val="0"/>
        </dgm:presLayoutVars>
      </dgm:prSet>
      <dgm:spPr/>
    </dgm:pt>
    <dgm:pt modelId="{D358B339-40FF-495D-88E7-6D16EE1227B0}" type="pres">
      <dgm:prSet presAssocID="{319DBDE6-9052-4871-B76F-A154E7089ADC}" presName="rootConnector" presStyleLbl="node2" presStyleIdx="0" presStyleCnt="0"/>
      <dgm:spPr/>
    </dgm:pt>
    <dgm:pt modelId="{D05E3328-8BCC-45C4-B735-A016885E1369}" type="pres">
      <dgm:prSet presAssocID="{319DBDE6-9052-4871-B76F-A154E7089ADC}" presName="hierChild4" presStyleCnt="0"/>
      <dgm:spPr/>
    </dgm:pt>
    <dgm:pt modelId="{52C33317-E2E9-404B-B906-3E1A8772DEB4}" type="pres">
      <dgm:prSet presAssocID="{319DBDE6-9052-4871-B76F-A154E7089ADC}" presName="hierChild5" presStyleCnt="0"/>
      <dgm:spPr/>
    </dgm:pt>
    <dgm:pt modelId="{BECDC853-D8DE-4475-8A74-8FC0A0F9E739}" type="pres">
      <dgm:prSet presAssocID="{DCFFF877-58E3-41CA-83C0-6F35E78C366A}" presName="hierChild3" presStyleCnt="0"/>
      <dgm:spPr/>
    </dgm:pt>
  </dgm:ptLst>
  <dgm:cxnLst>
    <dgm:cxn modelId="{32CEC404-6EEE-4853-B7B5-F21278AE8069}" type="presOf" srcId="{591E39BE-CEAF-4B4E-8F97-E67E2EA36072}" destId="{CD744E0A-654E-45A2-A435-D2A44A1B196F}" srcOrd="0" destOrd="0" presId="urn:microsoft.com/office/officeart/2008/layout/NameandTitleOrganizationalChart"/>
    <dgm:cxn modelId="{0FEEB012-1637-4189-A62E-E9A896CCAAD3}" srcId="{1B57986C-178A-4469-87D4-AE4FF3146468}" destId="{D446E3C7-37A5-4706-8700-BBAF16F312F6}" srcOrd="0" destOrd="0" parTransId="{EDB83360-650F-4E98-9EB7-8E23FC78B3F0}" sibTransId="{B6F62157-DCBC-4B81-A965-4089EC2DE14F}"/>
    <dgm:cxn modelId="{85CC3017-547C-4E21-8688-ED9EE4FCB669}" type="presOf" srcId="{1518BAEE-C59D-4F65-9F1B-7BCA24F9F639}" destId="{629EF507-A438-4FEC-8A23-F4B76F312A00}" srcOrd="1" destOrd="0" presId="urn:microsoft.com/office/officeart/2008/layout/NameandTitleOrganizationalChart"/>
    <dgm:cxn modelId="{1D40081A-C621-4BE8-A408-7CA57BECF445}" srcId="{1B57986C-178A-4469-87D4-AE4FF3146468}" destId="{48E03475-DCF3-4DC7-BBC3-AE16AB1EA643}" srcOrd="3" destOrd="0" parTransId="{8B40F39B-C62D-4142-B10C-BC82FB6A0588}" sibTransId="{D47A8376-7DC3-4562-913A-05A088E42E5A}"/>
    <dgm:cxn modelId="{D33D1B1F-3078-4E1B-8F1C-3CCCA89F3FED}" type="presOf" srcId="{D47A8376-7DC3-4562-913A-05A088E42E5A}" destId="{77E579C0-4839-488E-B049-A7C92A6C1E7E}" srcOrd="0" destOrd="0" presId="urn:microsoft.com/office/officeart/2008/layout/NameandTitleOrganizationalChart"/>
    <dgm:cxn modelId="{D09FBB2E-41DF-4D49-8BBE-0DA38B173E41}" type="presOf" srcId="{60EB819C-C11B-4ACC-B9B9-B538425F9654}" destId="{998A5BE6-21EB-499C-AC67-FA04B8BC4008}" srcOrd="0" destOrd="0" presId="urn:microsoft.com/office/officeart/2008/layout/NameandTitleOrganizationalChart"/>
    <dgm:cxn modelId="{D95E9632-983C-43BF-9FAA-D334DE5C9BFA}" type="presOf" srcId="{548647C4-CDB6-4E6A-96E5-886D9E2B84B4}" destId="{3C959782-0D8F-48AC-B75B-32AE2D0427C8}" srcOrd="0" destOrd="0" presId="urn:microsoft.com/office/officeart/2008/layout/NameandTitleOrganizationalChart"/>
    <dgm:cxn modelId="{628C823A-9C17-452C-9FDC-33C37DFEA053}" type="presOf" srcId="{9419E439-770F-4D22-8F9B-52B299F32904}" destId="{89A26331-B070-4888-B9A6-F99A50999082}" srcOrd="0" destOrd="0" presId="urn:microsoft.com/office/officeart/2008/layout/NameandTitleOrganizationalChart"/>
    <dgm:cxn modelId="{1C0C7340-32C5-4385-BC6C-DEB0B48A302D}" type="presOf" srcId="{1B57986C-178A-4469-87D4-AE4FF3146468}" destId="{BFF62E58-B7AF-4615-A69E-59627FE14DAF}" srcOrd="1" destOrd="0" presId="urn:microsoft.com/office/officeart/2008/layout/NameandTitleOrganizationalChart"/>
    <dgm:cxn modelId="{C553CA5C-8E84-4E4F-9620-DCE4DE60B0E5}" type="presOf" srcId="{8DFADF96-E74B-47B3-8EA3-3A7B1A9AD470}" destId="{8D2AA78E-E3F8-4318-8339-400DC8D770DE}" srcOrd="0" destOrd="0" presId="urn:microsoft.com/office/officeart/2008/layout/NameandTitleOrganizationalChart"/>
    <dgm:cxn modelId="{192C8661-90F8-4256-8313-BE0C9DC1F4EA}" type="presOf" srcId="{DCFFF877-58E3-41CA-83C0-6F35E78C366A}" destId="{8AE3D4C9-35ED-45E6-8BDF-1C7D821CCA4C}" srcOrd="1" destOrd="0" presId="urn:microsoft.com/office/officeart/2008/layout/NameandTitleOrganizationalChart"/>
    <dgm:cxn modelId="{903B6A62-AB93-4192-AADC-1C768CFC1FCE}" type="presOf" srcId="{DCFFF877-58E3-41CA-83C0-6F35E78C366A}" destId="{9B0D48E6-EEA9-493C-9862-B129D2A1021E}" srcOrd="0" destOrd="0" presId="urn:microsoft.com/office/officeart/2008/layout/NameandTitleOrganizationalChart"/>
    <dgm:cxn modelId="{B14DAE68-CF59-4385-A9B4-F506414FDD8E}" type="presOf" srcId="{0B2407B4-4561-450E-BEEC-186B3C325573}" destId="{A1BAD2C7-0BC9-4228-B534-F3C093EF47D9}" srcOrd="0" destOrd="0" presId="urn:microsoft.com/office/officeart/2008/layout/NameandTitleOrganizationalChart"/>
    <dgm:cxn modelId="{52F6074B-39C5-465F-BA16-5AAB6E242F35}" srcId="{DCFFF877-58E3-41CA-83C0-6F35E78C366A}" destId="{60EB819C-C11B-4ACC-B9B9-B538425F9654}" srcOrd="0" destOrd="0" parTransId="{591E39BE-CEAF-4B4E-8F97-E67E2EA36072}" sibTransId="{0B2407B4-4561-450E-BEEC-186B3C325573}"/>
    <dgm:cxn modelId="{B196396B-61C4-4E7A-8375-C2583B59AE88}" type="presOf" srcId="{1B57986C-178A-4469-87D4-AE4FF3146468}" destId="{53BC4693-518E-4E14-86E3-9FA8D909C626}" srcOrd="0" destOrd="0" presId="urn:microsoft.com/office/officeart/2008/layout/NameandTitleOrganizationalChart"/>
    <dgm:cxn modelId="{F919134D-4DD3-40D2-9285-2AC0801F17C6}" type="presOf" srcId="{E92893D2-0390-492E-B314-A40B490997D5}" destId="{A7F7ACDD-BD7B-4009-9AF0-F6F4961A78CB}" srcOrd="0" destOrd="0" presId="urn:microsoft.com/office/officeart/2008/layout/NameandTitleOrganizationalChart"/>
    <dgm:cxn modelId="{4DF94D71-3B50-4EEA-8AB2-E3CE42356478}" type="presOf" srcId="{A740B12E-DD99-4866-BBB3-8F45231AB823}" destId="{42977A3C-DD61-4729-AEE6-898C20F27E54}" srcOrd="0" destOrd="0" presId="urn:microsoft.com/office/officeart/2008/layout/NameandTitleOrganizationalChart"/>
    <dgm:cxn modelId="{0300DC71-D4E3-4E43-9F6E-F410BB3F24DE}" type="presOf" srcId="{48E03475-DCF3-4DC7-BBC3-AE16AB1EA643}" destId="{7130C5BB-6B2D-413C-8E48-52E3C6A67807}" srcOrd="1" destOrd="0" presId="urn:microsoft.com/office/officeart/2008/layout/NameandTitleOrganizationalChart"/>
    <dgm:cxn modelId="{65726554-1165-462B-A33F-B914F2C4EFCF}" type="presOf" srcId="{319DBDE6-9052-4871-B76F-A154E7089ADC}" destId="{D358B339-40FF-495D-88E7-6D16EE1227B0}" srcOrd="1" destOrd="0" presId="urn:microsoft.com/office/officeart/2008/layout/NameandTitleOrganizationalChart"/>
    <dgm:cxn modelId="{A5B96575-539E-474A-9194-CE79CCC4BEB7}" type="presOf" srcId="{60EB819C-C11B-4ACC-B9B9-B538425F9654}" destId="{FDE05DD0-C89C-4D97-95F7-71F4015CD329}" srcOrd="1" destOrd="0" presId="urn:microsoft.com/office/officeart/2008/layout/NameandTitleOrganizationalChart"/>
    <dgm:cxn modelId="{FBD3327B-4D88-4361-86F7-1673FE10698A}" type="presOf" srcId="{DA28475F-A013-4EDC-9AC0-D52FC406D7BC}" destId="{716EAA16-3F78-45DC-923E-2CBBA5A36AC2}" srcOrd="0" destOrd="0" presId="urn:microsoft.com/office/officeart/2008/layout/NameandTitleOrganizationalChart"/>
    <dgm:cxn modelId="{FE5DC17D-9532-4648-A6B8-159CC3E1A8C8}" srcId="{1B57986C-178A-4469-87D4-AE4FF3146468}" destId="{1518BAEE-C59D-4F65-9F1B-7BCA24F9F639}" srcOrd="1" destOrd="0" parTransId="{B6CF31BD-5DC2-4CC7-B6FD-852DDA58A675}" sibTransId="{4E5E57EB-E4ED-4EC2-8413-8AD19874A8D8}"/>
    <dgm:cxn modelId="{E6E96E7F-E963-4A08-B2AD-3E1A496C2CDC}" type="presOf" srcId="{B6CF31BD-5DC2-4CC7-B6FD-852DDA58A675}" destId="{C93CB324-BD63-45C0-AA3F-172F0EB86CA8}" srcOrd="0" destOrd="0" presId="urn:microsoft.com/office/officeart/2008/layout/NameandTitleOrganizationalChart"/>
    <dgm:cxn modelId="{667AA489-25B1-4EFC-A665-20DA112787C1}" srcId="{1B57986C-178A-4469-87D4-AE4FF3146468}" destId="{A740B12E-DD99-4866-BBB3-8F45231AB823}" srcOrd="2" destOrd="0" parTransId="{F4A1DE6E-A5FC-495F-BF81-CFBE1575F7EE}" sibTransId="{8159D81D-9023-4E20-B4FF-8FA6AFBBBD70}"/>
    <dgm:cxn modelId="{5D4D578A-44D9-4D73-A799-41F07E3E2DA0}" type="presOf" srcId="{EDB83360-650F-4E98-9EB7-8E23FC78B3F0}" destId="{32EBB08D-7417-4076-8A6B-324616F141CA}" srcOrd="0" destOrd="0" presId="urn:microsoft.com/office/officeart/2008/layout/NameandTitleOrganizationalChart"/>
    <dgm:cxn modelId="{98228F97-3CC5-47E7-987A-9EE6CF77B550}" type="presOf" srcId="{D446E3C7-37A5-4706-8700-BBAF16F312F6}" destId="{BFD6C602-6081-4E1B-A2DA-0AE465CC98A1}" srcOrd="1" destOrd="0" presId="urn:microsoft.com/office/officeart/2008/layout/NameandTitleOrganizationalChart"/>
    <dgm:cxn modelId="{85360498-087E-4676-8916-C1EBEF2A76E1}" type="presOf" srcId="{A740B12E-DD99-4866-BBB3-8F45231AB823}" destId="{50786EC0-25CE-4041-89B7-77BB235163CD}" srcOrd="1" destOrd="0" presId="urn:microsoft.com/office/officeart/2008/layout/NameandTitleOrganizationalChart"/>
    <dgm:cxn modelId="{74FAC398-B3F7-4F4A-99F6-9A7CE96BE91D}" type="presOf" srcId="{B6F62157-DCBC-4B81-A965-4089EC2DE14F}" destId="{AD277ED2-4676-4166-AFAF-61E1F51B831C}" srcOrd="0" destOrd="0" presId="urn:microsoft.com/office/officeart/2008/layout/NameandTitleOrganizationalChart"/>
    <dgm:cxn modelId="{4820E799-80BF-443B-9A6E-AA1087111D6A}" srcId="{DCFFF877-58E3-41CA-83C0-6F35E78C366A}" destId="{1B57986C-178A-4469-87D4-AE4FF3146468}" srcOrd="1" destOrd="0" parTransId="{8DFADF96-E74B-47B3-8EA3-3A7B1A9AD470}" sibTransId="{DA28475F-A013-4EDC-9AC0-D52FC406D7BC}"/>
    <dgm:cxn modelId="{F6B480A1-E6F5-42FF-8D19-7261D1A42A07}" type="presOf" srcId="{8B40F39B-C62D-4142-B10C-BC82FB6A0588}" destId="{0AB4FA81-AEAE-43F9-B565-550FB4702258}" srcOrd="0" destOrd="0" presId="urn:microsoft.com/office/officeart/2008/layout/NameandTitleOrganizationalChart"/>
    <dgm:cxn modelId="{0716C4A4-FCEC-46D1-8574-1946212075C9}" type="presOf" srcId="{319DBDE6-9052-4871-B76F-A154E7089ADC}" destId="{082002B1-B8F8-4A93-8B06-8F4BE1676575}" srcOrd="0" destOrd="0" presId="urn:microsoft.com/office/officeart/2008/layout/NameandTitleOrganizationalChart"/>
    <dgm:cxn modelId="{426826BF-0DCF-44DE-8221-67632BB9CDFE}" srcId="{DCFFF877-58E3-41CA-83C0-6F35E78C366A}" destId="{319DBDE6-9052-4871-B76F-A154E7089ADC}" srcOrd="2" destOrd="0" parTransId="{DF35713C-5532-474D-90C6-F3AC1A08BDA0}" sibTransId="{9419E439-770F-4D22-8F9B-52B299F32904}"/>
    <dgm:cxn modelId="{496C41C4-A4A6-4C05-B8F8-EDB9DCF6C64E}" type="presOf" srcId="{4E5E57EB-E4ED-4EC2-8413-8AD19874A8D8}" destId="{B80425C3-4394-4329-925A-D05864636FBD}" srcOrd="0" destOrd="0" presId="urn:microsoft.com/office/officeart/2008/layout/NameandTitleOrganizationalChart"/>
    <dgm:cxn modelId="{494D2CCC-46D2-4275-971C-6AE0F2DB779F}" type="presOf" srcId="{48E03475-DCF3-4DC7-BBC3-AE16AB1EA643}" destId="{E0DAFB8A-12A9-4D36-8086-7F67A401A13B}" srcOrd="0" destOrd="0" presId="urn:microsoft.com/office/officeart/2008/layout/NameandTitleOrganizationalChart"/>
    <dgm:cxn modelId="{578981CD-DF53-4ED5-895C-49158E2CBA4C}" type="presOf" srcId="{D446E3C7-37A5-4706-8700-BBAF16F312F6}" destId="{4FFF0C31-AB1F-4C82-AF61-A28136219481}" srcOrd="0" destOrd="0" presId="urn:microsoft.com/office/officeart/2008/layout/NameandTitleOrganizationalChart"/>
    <dgm:cxn modelId="{503CC9D6-DC40-4479-B773-7A99C5BD8E88}" type="presOf" srcId="{8159D81D-9023-4E20-B4FF-8FA6AFBBBD70}" destId="{FF300329-EBD6-4318-90DC-45E695B7739A}" srcOrd="0" destOrd="0" presId="urn:microsoft.com/office/officeart/2008/layout/NameandTitleOrganizationalChart"/>
    <dgm:cxn modelId="{CA2606D9-C3A7-4ACF-A88D-EA1D6168F4AD}" type="presOf" srcId="{1518BAEE-C59D-4F65-9F1B-7BCA24F9F639}" destId="{A969A3C0-A932-45F8-8D0C-3BA2804438DE}" srcOrd="0" destOrd="0" presId="urn:microsoft.com/office/officeart/2008/layout/NameandTitleOrganizationalChart"/>
    <dgm:cxn modelId="{AE1C22DB-6FC2-44A5-BE2B-68428B3D5F02}" type="presOf" srcId="{DF35713C-5532-474D-90C6-F3AC1A08BDA0}" destId="{4D238211-1AFD-4A33-ADAC-CDA8C4AD4193}" srcOrd="0" destOrd="0" presId="urn:microsoft.com/office/officeart/2008/layout/NameandTitleOrganizationalChart"/>
    <dgm:cxn modelId="{3B8CFDDB-6900-44C7-A2CA-E8A2A42C6B94}" srcId="{548647C4-CDB6-4E6A-96E5-886D9E2B84B4}" destId="{DCFFF877-58E3-41CA-83C0-6F35E78C366A}" srcOrd="0" destOrd="0" parTransId="{8B493405-64EE-4F3C-A602-6A241E601B0E}" sibTransId="{E92893D2-0390-492E-B314-A40B490997D5}"/>
    <dgm:cxn modelId="{7CA003E0-15CA-43DB-8975-159CDEF0DD59}" type="presOf" srcId="{F4A1DE6E-A5FC-495F-BF81-CFBE1575F7EE}" destId="{F9119B93-DA03-4C82-B0DB-66D9EB79B7FA}" srcOrd="0" destOrd="0" presId="urn:microsoft.com/office/officeart/2008/layout/NameandTitleOrganizationalChart"/>
    <dgm:cxn modelId="{18AFEC45-90C0-4E36-B629-BA127F988335}" type="presParOf" srcId="{3C959782-0D8F-48AC-B75B-32AE2D0427C8}" destId="{05E487E5-802F-4A6D-977D-62AB25CC4D36}" srcOrd="0" destOrd="0" presId="urn:microsoft.com/office/officeart/2008/layout/NameandTitleOrganizationalChart"/>
    <dgm:cxn modelId="{33E0E091-1674-4CD3-8A36-B306578E01C6}" type="presParOf" srcId="{05E487E5-802F-4A6D-977D-62AB25CC4D36}" destId="{A2B6167A-A485-4CA4-A16D-4B70CD14ED4A}" srcOrd="0" destOrd="0" presId="urn:microsoft.com/office/officeart/2008/layout/NameandTitleOrganizationalChart"/>
    <dgm:cxn modelId="{E02C76BE-66BB-413C-8B8A-05C337CFAAA8}" type="presParOf" srcId="{A2B6167A-A485-4CA4-A16D-4B70CD14ED4A}" destId="{9B0D48E6-EEA9-493C-9862-B129D2A1021E}" srcOrd="0" destOrd="0" presId="urn:microsoft.com/office/officeart/2008/layout/NameandTitleOrganizationalChart"/>
    <dgm:cxn modelId="{5ACB88F4-3E20-493C-80A3-7C93BEB6D463}" type="presParOf" srcId="{A2B6167A-A485-4CA4-A16D-4B70CD14ED4A}" destId="{A7F7ACDD-BD7B-4009-9AF0-F6F4961A78CB}" srcOrd="1" destOrd="0" presId="urn:microsoft.com/office/officeart/2008/layout/NameandTitleOrganizationalChart"/>
    <dgm:cxn modelId="{09F014B4-DF52-4865-811A-BB5901917CDB}" type="presParOf" srcId="{A2B6167A-A485-4CA4-A16D-4B70CD14ED4A}" destId="{8AE3D4C9-35ED-45E6-8BDF-1C7D821CCA4C}" srcOrd="2" destOrd="0" presId="urn:microsoft.com/office/officeart/2008/layout/NameandTitleOrganizationalChart"/>
    <dgm:cxn modelId="{E608A671-A918-477C-BC82-90E866380E60}" type="presParOf" srcId="{05E487E5-802F-4A6D-977D-62AB25CC4D36}" destId="{698197FC-7B79-4081-9032-61B8ACA7DEE8}" srcOrd="1" destOrd="0" presId="urn:microsoft.com/office/officeart/2008/layout/NameandTitleOrganizationalChart"/>
    <dgm:cxn modelId="{4AE8C37B-0B37-4605-9D12-9FA3D49F1737}" type="presParOf" srcId="{698197FC-7B79-4081-9032-61B8ACA7DEE8}" destId="{CD744E0A-654E-45A2-A435-D2A44A1B196F}" srcOrd="0" destOrd="0" presId="urn:microsoft.com/office/officeart/2008/layout/NameandTitleOrganizationalChart"/>
    <dgm:cxn modelId="{E98C4CE1-EED8-47D1-98AC-059EF432FE3F}" type="presParOf" srcId="{698197FC-7B79-4081-9032-61B8ACA7DEE8}" destId="{C1CD74FE-FDB9-45A2-A651-A58E20A3487F}" srcOrd="1" destOrd="0" presId="urn:microsoft.com/office/officeart/2008/layout/NameandTitleOrganizationalChart"/>
    <dgm:cxn modelId="{D48ABC02-FA0D-4CC8-9F86-EB1B3BE37451}" type="presParOf" srcId="{C1CD74FE-FDB9-45A2-A651-A58E20A3487F}" destId="{60069B66-2107-4A0C-89EE-0084A93C01F9}" srcOrd="0" destOrd="0" presId="urn:microsoft.com/office/officeart/2008/layout/NameandTitleOrganizationalChart"/>
    <dgm:cxn modelId="{80C8EA1E-AF59-4B1D-9066-DFBDF51E4906}" type="presParOf" srcId="{60069B66-2107-4A0C-89EE-0084A93C01F9}" destId="{998A5BE6-21EB-499C-AC67-FA04B8BC4008}" srcOrd="0" destOrd="0" presId="urn:microsoft.com/office/officeart/2008/layout/NameandTitleOrganizationalChart"/>
    <dgm:cxn modelId="{5A623B2D-2077-4AAE-90E0-79F9685A759A}" type="presParOf" srcId="{60069B66-2107-4A0C-89EE-0084A93C01F9}" destId="{A1BAD2C7-0BC9-4228-B534-F3C093EF47D9}" srcOrd="1" destOrd="0" presId="urn:microsoft.com/office/officeart/2008/layout/NameandTitleOrganizationalChart"/>
    <dgm:cxn modelId="{52EED271-39AB-46FA-B0E9-CA70EBF9E756}" type="presParOf" srcId="{60069B66-2107-4A0C-89EE-0084A93C01F9}" destId="{FDE05DD0-C89C-4D97-95F7-71F4015CD329}" srcOrd="2" destOrd="0" presId="urn:microsoft.com/office/officeart/2008/layout/NameandTitleOrganizationalChart"/>
    <dgm:cxn modelId="{40CE5E02-9DC8-47E3-ABAE-7EA3F31F67AA}" type="presParOf" srcId="{C1CD74FE-FDB9-45A2-A651-A58E20A3487F}" destId="{BC4F76CF-9F78-460C-89B3-D8402AE2902C}" srcOrd="1" destOrd="0" presId="urn:microsoft.com/office/officeart/2008/layout/NameandTitleOrganizationalChart"/>
    <dgm:cxn modelId="{90B4818B-6587-4681-B839-C534DA2CE456}" type="presParOf" srcId="{C1CD74FE-FDB9-45A2-A651-A58E20A3487F}" destId="{D17E69FF-0E8B-42F5-A205-713297A8553F}" srcOrd="2" destOrd="0" presId="urn:microsoft.com/office/officeart/2008/layout/NameandTitleOrganizationalChart"/>
    <dgm:cxn modelId="{43351E60-609B-4050-8989-3B57E0779C98}" type="presParOf" srcId="{698197FC-7B79-4081-9032-61B8ACA7DEE8}" destId="{8D2AA78E-E3F8-4318-8339-400DC8D770DE}" srcOrd="2" destOrd="0" presId="urn:microsoft.com/office/officeart/2008/layout/NameandTitleOrganizationalChart"/>
    <dgm:cxn modelId="{B6BD187C-D312-40DA-BDA8-2F2AE5FE8C23}" type="presParOf" srcId="{698197FC-7B79-4081-9032-61B8ACA7DEE8}" destId="{A962C51B-E6CF-4D14-91CF-CF1AC46ABD40}" srcOrd="3" destOrd="0" presId="urn:microsoft.com/office/officeart/2008/layout/NameandTitleOrganizationalChart"/>
    <dgm:cxn modelId="{303906D8-B1C0-40C5-AE42-7D7A08172A97}" type="presParOf" srcId="{A962C51B-E6CF-4D14-91CF-CF1AC46ABD40}" destId="{ADD848F8-24A3-4042-9028-C0816955E5FA}" srcOrd="0" destOrd="0" presId="urn:microsoft.com/office/officeart/2008/layout/NameandTitleOrganizationalChart"/>
    <dgm:cxn modelId="{36A869C7-D751-4DBA-B5BA-AA43A1080A9A}" type="presParOf" srcId="{ADD848F8-24A3-4042-9028-C0816955E5FA}" destId="{53BC4693-518E-4E14-86E3-9FA8D909C626}" srcOrd="0" destOrd="0" presId="urn:microsoft.com/office/officeart/2008/layout/NameandTitleOrganizationalChart"/>
    <dgm:cxn modelId="{8A7781B7-BCD6-45C5-9D4B-1A59EFEF4472}" type="presParOf" srcId="{ADD848F8-24A3-4042-9028-C0816955E5FA}" destId="{716EAA16-3F78-45DC-923E-2CBBA5A36AC2}" srcOrd="1" destOrd="0" presId="urn:microsoft.com/office/officeart/2008/layout/NameandTitleOrganizationalChart"/>
    <dgm:cxn modelId="{56EB313E-D13F-47EC-9CF1-D10623E8E4E9}" type="presParOf" srcId="{ADD848F8-24A3-4042-9028-C0816955E5FA}" destId="{BFF62E58-B7AF-4615-A69E-59627FE14DAF}" srcOrd="2" destOrd="0" presId="urn:microsoft.com/office/officeart/2008/layout/NameandTitleOrganizationalChart"/>
    <dgm:cxn modelId="{F37CC6EA-A9F6-44DD-9E86-6905D193C26C}" type="presParOf" srcId="{A962C51B-E6CF-4D14-91CF-CF1AC46ABD40}" destId="{6BD3E356-719D-4AB4-AB11-A7C069A8482D}" srcOrd="1" destOrd="0" presId="urn:microsoft.com/office/officeart/2008/layout/NameandTitleOrganizationalChart"/>
    <dgm:cxn modelId="{3437E1C5-B032-42FB-B766-1C5A62EACF97}" type="presParOf" srcId="{A962C51B-E6CF-4D14-91CF-CF1AC46ABD40}" destId="{7DD55B46-9836-4469-858E-301D7E12FAA2}" srcOrd="2" destOrd="0" presId="urn:microsoft.com/office/officeart/2008/layout/NameandTitleOrganizationalChart"/>
    <dgm:cxn modelId="{5FA74ABF-75A6-4B10-B751-EEE8947495F0}" type="presParOf" srcId="{7DD55B46-9836-4469-858E-301D7E12FAA2}" destId="{32EBB08D-7417-4076-8A6B-324616F141CA}" srcOrd="0" destOrd="0" presId="urn:microsoft.com/office/officeart/2008/layout/NameandTitleOrganizationalChart"/>
    <dgm:cxn modelId="{1AEFFA78-92F3-44DD-B9CE-9F05D0F56080}" type="presParOf" srcId="{7DD55B46-9836-4469-858E-301D7E12FAA2}" destId="{CCD387B1-5582-4B2B-A4D3-0CF3D76D9082}" srcOrd="1" destOrd="0" presId="urn:microsoft.com/office/officeart/2008/layout/NameandTitleOrganizationalChart"/>
    <dgm:cxn modelId="{9875E0BC-08D2-4A8F-999B-B42ED1F38045}" type="presParOf" srcId="{CCD387B1-5582-4B2B-A4D3-0CF3D76D9082}" destId="{503D2CBF-725E-4559-A805-A5BC8802B8AF}" srcOrd="0" destOrd="0" presId="urn:microsoft.com/office/officeart/2008/layout/NameandTitleOrganizationalChart"/>
    <dgm:cxn modelId="{52FE9F6E-E37A-4A60-8B9F-2BA6F5725519}" type="presParOf" srcId="{503D2CBF-725E-4559-A805-A5BC8802B8AF}" destId="{4FFF0C31-AB1F-4C82-AF61-A28136219481}" srcOrd="0" destOrd="0" presId="urn:microsoft.com/office/officeart/2008/layout/NameandTitleOrganizationalChart"/>
    <dgm:cxn modelId="{47F45831-A068-4B10-8A85-389BBCCFBE0C}" type="presParOf" srcId="{503D2CBF-725E-4559-A805-A5BC8802B8AF}" destId="{AD277ED2-4676-4166-AFAF-61E1F51B831C}" srcOrd="1" destOrd="0" presId="urn:microsoft.com/office/officeart/2008/layout/NameandTitleOrganizationalChart"/>
    <dgm:cxn modelId="{D606211C-44DD-4016-9436-BFF68D80969B}" type="presParOf" srcId="{503D2CBF-725E-4559-A805-A5BC8802B8AF}" destId="{BFD6C602-6081-4E1B-A2DA-0AE465CC98A1}" srcOrd="2" destOrd="0" presId="urn:microsoft.com/office/officeart/2008/layout/NameandTitleOrganizationalChart"/>
    <dgm:cxn modelId="{B35FB45F-49A3-4C8D-8A0B-93C66E33DACF}" type="presParOf" srcId="{CCD387B1-5582-4B2B-A4D3-0CF3D76D9082}" destId="{305E23ED-B812-4B07-ADD8-5CB34947A2A2}" srcOrd="1" destOrd="0" presId="urn:microsoft.com/office/officeart/2008/layout/NameandTitleOrganizationalChart"/>
    <dgm:cxn modelId="{DA051F39-39DA-46F1-A662-6A382BE910A8}" type="presParOf" srcId="{CCD387B1-5582-4B2B-A4D3-0CF3D76D9082}" destId="{6201C53A-DBAB-4E00-80AB-22716AAF9A4F}" srcOrd="2" destOrd="0" presId="urn:microsoft.com/office/officeart/2008/layout/NameandTitleOrganizationalChart"/>
    <dgm:cxn modelId="{7EE3006A-22A3-4740-8476-7A5493261DAE}" type="presParOf" srcId="{7DD55B46-9836-4469-858E-301D7E12FAA2}" destId="{C93CB324-BD63-45C0-AA3F-172F0EB86CA8}" srcOrd="2" destOrd="0" presId="urn:microsoft.com/office/officeart/2008/layout/NameandTitleOrganizationalChart"/>
    <dgm:cxn modelId="{5636482F-B82B-4DC8-8F32-D9842A186DDC}" type="presParOf" srcId="{7DD55B46-9836-4469-858E-301D7E12FAA2}" destId="{7752307D-B28B-41C3-BC07-D7951E873061}" srcOrd="3" destOrd="0" presId="urn:microsoft.com/office/officeart/2008/layout/NameandTitleOrganizationalChart"/>
    <dgm:cxn modelId="{224A4A74-C1F3-487C-B5B4-E5C5C952F511}" type="presParOf" srcId="{7752307D-B28B-41C3-BC07-D7951E873061}" destId="{F5C4BF25-7D5F-4977-9FF7-B55841FA5DE8}" srcOrd="0" destOrd="0" presId="urn:microsoft.com/office/officeart/2008/layout/NameandTitleOrganizationalChart"/>
    <dgm:cxn modelId="{5CFA6AAF-6D3C-4BE5-8ACA-BF1D593936E5}" type="presParOf" srcId="{F5C4BF25-7D5F-4977-9FF7-B55841FA5DE8}" destId="{A969A3C0-A932-45F8-8D0C-3BA2804438DE}" srcOrd="0" destOrd="0" presId="urn:microsoft.com/office/officeart/2008/layout/NameandTitleOrganizationalChart"/>
    <dgm:cxn modelId="{269B1B9E-46A3-4EEE-92D7-E289437F75B8}" type="presParOf" srcId="{F5C4BF25-7D5F-4977-9FF7-B55841FA5DE8}" destId="{B80425C3-4394-4329-925A-D05864636FBD}" srcOrd="1" destOrd="0" presId="urn:microsoft.com/office/officeart/2008/layout/NameandTitleOrganizationalChart"/>
    <dgm:cxn modelId="{5BEDF6E4-8C2A-4139-BDBF-A0BD04BADDD5}" type="presParOf" srcId="{F5C4BF25-7D5F-4977-9FF7-B55841FA5DE8}" destId="{629EF507-A438-4FEC-8A23-F4B76F312A00}" srcOrd="2" destOrd="0" presId="urn:microsoft.com/office/officeart/2008/layout/NameandTitleOrganizationalChart"/>
    <dgm:cxn modelId="{6D372818-5048-42CB-A383-465F00145AEF}" type="presParOf" srcId="{7752307D-B28B-41C3-BC07-D7951E873061}" destId="{2A57A3B8-540D-476B-ADF5-C33D995513F6}" srcOrd="1" destOrd="0" presId="urn:microsoft.com/office/officeart/2008/layout/NameandTitleOrganizationalChart"/>
    <dgm:cxn modelId="{41DEC98B-8B65-4C44-9B52-3974D35B3B3F}" type="presParOf" srcId="{7752307D-B28B-41C3-BC07-D7951E873061}" destId="{CB6A873F-87F2-4BDC-8962-80ECD57920EE}" srcOrd="2" destOrd="0" presId="urn:microsoft.com/office/officeart/2008/layout/NameandTitleOrganizationalChart"/>
    <dgm:cxn modelId="{DB2898C9-18D2-4E9B-8970-1B3D8D3597DF}" type="presParOf" srcId="{7DD55B46-9836-4469-858E-301D7E12FAA2}" destId="{F9119B93-DA03-4C82-B0DB-66D9EB79B7FA}" srcOrd="4" destOrd="0" presId="urn:microsoft.com/office/officeart/2008/layout/NameandTitleOrganizationalChart"/>
    <dgm:cxn modelId="{12D87033-5DFE-4BB4-B661-444A41124084}" type="presParOf" srcId="{7DD55B46-9836-4469-858E-301D7E12FAA2}" destId="{B8D8E147-6E4C-443E-ABAE-3919D4CBD45A}" srcOrd="5" destOrd="0" presId="urn:microsoft.com/office/officeart/2008/layout/NameandTitleOrganizationalChart"/>
    <dgm:cxn modelId="{272C405F-0B06-4905-A9AA-9CA9C27AEDE9}" type="presParOf" srcId="{B8D8E147-6E4C-443E-ABAE-3919D4CBD45A}" destId="{DF05B212-D0F1-49FE-A50E-AF9361A11996}" srcOrd="0" destOrd="0" presId="urn:microsoft.com/office/officeart/2008/layout/NameandTitleOrganizationalChart"/>
    <dgm:cxn modelId="{1DEBEA7E-7BDA-4FDE-9682-E2DDB1CC5F75}" type="presParOf" srcId="{DF05B212-D0F1-49FE-A50E-AF9361A11996}" destId="{42977A3C-DD61-4729-AEE6-898C20F27E54}" srcOrd="0" destOrd="0" presId="urn:microsoft.com/office/officeart/2008/layout/NameandTitleOrganizationalChart"/>
    <dgm:cxn modelId="{82E22AE1-3662-49D5-8981-8BF5914C10D5}" type="presParOf" srcId="{DF05B212-D0F1-49FE-A50E-AF9361A11996}" destId="{FF300329-EBD6-4318-90DC-45E695B7739A}" srcOrd="1" destOrd="0" presId="urn:microsoft.com/office/officeart/2008/layout/NameandTitleOrganizationalChart"/>
    <dgm:cxn modelId="{7B533437-A80A-43AC-885A-FA603EB2CFFB}" type="presParOf" srcId="{DF05B212-D0F1-49FE-A50E-AF9361A11996}" destId="{50786EC0-25CE-4041-89B7-77BB235163CD}" srcOrd="2" destOrd="0" presId="urn:microsoft.com/office/officeart/2008/layout/NameandTitleOrganizationalChart"/>
    <dgm:cxn modelId="{24EF9E7C-C3E7-4004-9E3C-C404C211DB83}" type="presParOf" srcId="{B8D8E147-6E4C-443E-ABAE-3919D4CBD45A}" destId="{2A3AE192-EA87-478D-B2BD-F54AB05680D4}" srcOrd="1" destOrd="0" presId="urn:microsoft.com/office/officeart/2008/layout/NameandTitleOrganizationalChart"/>
    <dgm:cxn modelId="{E882205C-84EC-4F50-B11D-20154E9D2A71}" type="presParOf" srcId="{B8D8E147-6E4C-443E-ABAE-3919D4CBD45A}" destId="{E4674052-7079-4ABA-A537-746FB3FD1A39}" srcOrd="2" destOrd="0" presId="urn:microsoft.com/office/officeart/2008/layout/NameandTitleOrganizationalChart"/>
    <dgm:cxn modelId="{A95352DF-1FE5-43D4-B825-64AF325D64B4}" type="presParOf" srcId="{7DD55B46-9836-4469-858E-301D7E12FAA2}" destId="{0AB4FA81-AEAE-43F9-B565-550FB4702258}" srcOrd="6" destOrd="0" presId="urn:microsoft.com/office/officeart/2008/layout/NameandTitleOrganizationalChart"/>
    <dgm:cxn modelId="{F55D6011-DFAB-4B4B-A4C0-CE96D69C3EBE}" type="presParOf" srcId="{7DD55B46-9836-4469-858E-301D7E12FAA2}" destId="{BF542EEF-C5C0-4C01-A891-766685FA4355}" srcOrd="7" destOrd="0" presId="urn:microsoft.com/office/officeart/2008/layout/NameandTitleOrganizationalChart"/>
    <dgm:cxn modelId="{29FC8F25-D0EE-435E-A16E-4E86A8EF90A5}" type="presParOf" srcId="{BF542EEF-C5C0-4C01-A891-766685FA4355}" destId="{E1C90C89-4BC2-4BC2-8DDA-44603D2F601B}" srcOrd="0" destOrd="0" presId="urn:microsoft.com/office/officeart/2008/layout/NameandTitleOrganizationalChart"/>
    <dgm:cxn modelId="{70815EA5-488C-4BE5-8097-50900CC3E344}" type="presParOf" srcId="{E1C90C89-4BC2-4BC2-8DDA-44603D2F601B}" destId="{E0DAFB8A-12A9-4D36-8086-7F67A401A13B}" srcOrd="0" destOrd="0" presId="urn:microsoft.com/office/officeart/2008/layout/NameandTitleOrganizationalChart"/>
    <dgm:cxn modelId="{D3BBEA23-D316-4D98-89EC-D24F1BC751A0}" type="presParOf" srcId="{E1C90C89-4BC2-4BC2-8DDA-44603D2F601B}" destId="{77E579C0-4839-488E-B049-A7C92A6C1E7E}" srcOrd="1" destOrd="0" presId="urn:microsoft.com/office/officeart/2008/layout/NameandTitleOrganizationalChart"/>
    <dgm:cxn modelId="{D462B464-6E9D-437F-850D-D42CD71B6956}" type="presParOf" srcId="{E1C90C89-4BC2-4BC2-8DDA-44603D2F601B}" destId="{7130C5BB-6B2D-413C-8E48-52E3C6A67807}" srcOrd="2" destOrd="0" presId="urn:microsoft.com/office/officeart/2008/layout/NameandTitleOrganizationalChart"/>
    <dgm:cxn modelId="{17A6DC5B-9F94-4CD5-9874-B28E3EE814A0}" type="presParOf" srcId="{BF542EEF-C5C0-4C01-A891-766685FA4355}" destId="{D93AF8C6-B89F-4A7E-A1C2-C8F75660989D}" srcOrd="1" destOrd="0" presId="urn:microsoft.com/office/officeart/2008/layout/NameandTitleOrganizationalChart"/>
    <dgm:cxn modelId="{1C8A1201-19CB-4486-B463-8D57395EE11A}" type="presParOf" srcId="{BF542EEF-C5C0-4C01-A891-766685FA4355}" destId="{D625EC75-547C-4099-9EEA-42992D83F40B}" srcOrd="2" destOrd="0" presId="urn:microsoft.com/office/officeart/2008/layout/NameandTitleOrganizationalChart"/>
    <dgm:cxn modelId="{73B09F80-387E-430E-B9F1-5525116D8FE1}" type="presParOf" srcId="{698197FC-7B79-4081-9032-61B8ACA7DEE8}" destId="{4D238211-1AFD-4A33-ADAC-CDA8C4AD4193}" srcOrd="4" destOrd="0" presId="urn:microsoft.com/office/officeart/2008/layout/NameandTitleOrganizationalChart"/>
    <dgm:cxn modelId="{2C40A24F-EE36-46AD-9B31-E87AA79A232E}" type="presParOf" srcId="{698197FC-7B79-4081-9032-61B8ACA7DEE8}" destId="{7D3E04F7-1235-4652-835A-97693BB61D81}" srcOrd="5" destOrd="0" presId="urn:microsoft.com/office/officeart/2008/layout/NameandTitleOrganizationalChart"/>
    <dgm:cxn modelId="{B069ED88-E8F7-47EA-9CE8-B97E0C6E9FC9}" type="presParOf" srcId="{7D3E04F7-1235-4652-835A-97693BB61D81}" destId="{9B749BBC-C8FE-4A2D-902B-1CE1EB9FA2AA}" srcOrd="0" destOrd="0" presId="urn:microsoft.com/office/officeart/2008/layout/NameandTitleOrganizationalChart"/>
    <dgm:cxn modelId="{2B7DC012-71DE-43D2-9ECF-7A7406DD3883}" type="presParOf" srcId="{9B749BBC-C8FE-4A2D-902B-1CE1EB9FA2AA}" destId="{082002B1-B8F8-4A93-8B06-8F4BE1676575}" srcOrd="0" destOrd="0" presId="urn:microsoft.com/office/officeart/2008/layout/NameandTitleOrganizationalChart"/>
    <dgm:cxn modelId="{0304EAF3-CD3B-4F2E-8E39-FE908FA54A3B}" type="presParOf" srcId="{9B749BBC-C8FE-4A2D-902B-1CE1EB9FA2AA}" destId="{89A26331-B070-4888-B9A6-F99A50999082}" srcOrd="1" destOrd="0" presId="urn:microsoft.com/office/officeart/2008/layout/NameandTitleOrganizationalChart"/>
    <dgm:cxn modelId="{373203C2-91BA-4645-8DEE-023C003DE82C}" type="presParOf" srcId="{9B749BBC-C8FE-4A2D-902B-1CE1EB9FA2AA}" destId="{D358B339-40FF-495D-88E7-6D16EE1227B0}" srcOrd="2" destOrd="0" presId="urn:microsoft.com/office/officeart/2008/layout/NameandTitleOrganizationalChart"/>
    <dgm:cxn modelId="{94372592-1850-453F-8178-A02ADA95DC76}" type="presParOf" srcId="{7D3E04F7-1235-4652-835A-97693BB61D81}" destId="{D05E3328-8BCC-45C4-B735-A016885E1369}" srcOrd="1" destOrd="0" presId="urn:microsoft.com/office/officeart/2008/layout/NameandTitleOrganizationalChart"/>
    <dgm:cxn modelId="{366F6B98-4EF3-43E9-A928-97F269016BCD}" type="presParOf" srcId="{7D3E04F7-1235-4652-835A-97693BB61D81}" destId="{52C33317-E2E9-404B-B906-3E1A8772DEB4}" srcOrd="2" destOrd="0" presId="urn:microsoft.com/office/officeart/2008/layout/NameandTitleOrganizationalChart"/>
    <dgm:cxn modelId="{FB24B2A8-030D-4D44-A60A-2261B7C62496}" type="presParOf" srcId="{05E487E5-802F-4A6D-977D-62AB25CC4D36}" destId="{BECDC853-D8DE-4475-8A74-8FC0A0F9E739}" srcOrd="2" destOrd="0" presId="urn:microsoft.com/office/officeart/2008/layout/NameandTitleOrganizational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238211-1AFD-4A33-ADAC-CDA8C4AD4193}">
      <dsp:nvSpPr>
        <dsp:cNvPr id="0" name=""/>
        <dsp:cNvSpPr/>
      </dsp:nvSpPr>
      <dsp:spPr>
        <a:xfrm>
          <a:off x="2684336" y="611418"/>
          <a:ext cx="1579439" cy="352175"/>
        </a:xfrm>
        <a:custGeom>
          <a:avLst/>
          <a:gdLst/>
          <a:ahLst/>
          <a:cxnLst/>
          <a:rect l="0" t="0" r="0" b="0"/>
          <a:pathLst>
            <a:path>
              <a:moveTo>
                <a:pt x="0" y="0"/>
              </a:moveTo>
              <a:lnTo>
                <a:pt x="0" y="209950"/>
              </a:lnTo>
              <a:lnTo>
                <a:pt x="1579439" y="209950"/>
              </a:lnTo>
              <a:lnTo>
                <a:pt x="1579439" y="3521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4FA81-AEAE-43F9-B565-550FB4702258}">
      <dsp:nvSpPr>
        <dsp:cNvPr id="0" name=""/>
        <dsp:cNvSpPr/>
      </dsp:nvSpPr>
      <dsp:spPr>
        <a:xfrm>
          <a:off x="2684336" y="1573129"/>
          <a:ext cx="201087" cy="1618653"/>
        </a:xfrm>
        <a:custGeom>
          <a:avLst/>
          <a:gdLst/>
          <a:ahLst/>
          <a:cxnLst/>
          <a:rect l="0" t="0" r="0" b="0"/>
          <a:pathLst>
            <a:path>
              <a:moveTo>
                <a:pt x="0" y="0"/>
              </a:moveTo>
              <a:lnTo>
                <a:pt x="0" y="1618653"/>
              </a:lnTo>
              <a:lnTo>
                <a:pt x="201087" y="16186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19B93-DA03-4C82-B0DB-66D9EB79B7FA}">
      <dsp:nvSpPr>
        <dsp:cNvPr id="0" name=""/>
        <dsp:cNvSpPr/>
      </dsp:nvSpPr>
      <dsp:spPr>
        <a:xfrm>
          <a:off x="2483248" y="1573129"/>
          <a:ext cx="201087" cy="1618653"/>
        </a:xfrm>
        <a:custGeom>
          <a:avLst/>
          <a:gdLst/>
          <a:ahLst/>
          <a:cxnLst/>
          <a:rect l="0" t="0" r="0" b="0"/>
          <a:pathLst>
            <a:path>
              <a:moveTo>
                <a:pt x="201087" y="0"/>
              </a:moveTo>
              <a:lnTo>
                <a:pt x="201087" y="1618653"/>
              </a:lnTo>
              <a:lnTo>
                <a:pt x="0" y="16186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CB324-BD63-45C0-AA3F-172F0EB86CA8}">
      <dsp:nvSpPr>
        <dsp:cNvPr id="0" name=""/>
        <dsp:cNvSpPr/>
      </dsp:nvSpPr>
      <dsp:spPr>
        <a:xfrm>
          <a:off x="2684336" y="1573129"/>
          <a:ext cx="201087" cy="656943"/>
        </a:xfrm>
        <a:custGeom>
          <a:avLst/>
          <a:gdLst/>
          <a:ahLst/>
          <a:cxnLst/>
          <a:rect l="0" t="0" r="0" b="0"/>
          <a:pathLst>
            <a:path>
              <a:moveTo>
                <a:pt x="0" y="0"/>
              </a:moveTo>
              <a:lnTo>
                <a:pt x="0" y="656943"/>
              </a:lnTo>
              <a:lnTo>
                <a:pt x="201087" y="6569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EBB08D-7417-4076-8A6B-324616F141CA}">
      <dsp:nvSpPr>
        <dsp:cNvPr id="0" name=""/>
        <dsp:cNvSpPr/>
      </dsp:nvSpPr>
      <dsp:spPr>
        <a:xfrm>
          <a:off x="2483248" y="1573129"/>
          <a:ext cx="201087" cy="656943"/>
        </a:xfrm>
        <a:custGeom>
          <a:avLst/>
          <a:gdLst/>
          <a:ahLst/>
          <a:cxnLst/>
          <a:rect l="0" t="0" r="0" b="0"/>
          <a:pathLst>
            <a:path>
              <a:moveTo>
                <a:pt x="201087" y="0"/>
              </a:moveTo>
              <a:lnTo>
                <a:pt x="201087" y="656943"/>
              </a:lnTo>
              <a:lnTo>
                <a:pt x="0" y="6569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2AA78E-E3F8-4318-8339-400DC8D770DE}">
      <dsp:nvSpPr>
        <dsp:cNvPr id="0" name=""/>
        <dsp:cNvSpPr/>
      </dsp:nvSpPr>
      <dsp:spPr>
        <a:xfrm>
          <a:off x="2638616" y="611418"/>
          <a:ext cx="91440" cy="352175"/>
        </a:xfrm>
        <a:custGeom>
          <a:avLst/>
          <a:gdLst/>
          <a:ahLst/>
          <a:cxnLst/>
          <a:rect l="0" t="0" r="0" b="0"/>
          <a:pathLst>
            <a:path>
              <a:moveTo>
                <a:pt x="45720" y="0"/>
              </a:moveTo>
              <a:lnTo>
                <a:pt x="45720" y="3521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744E0A-654E-45A2-A435-D2A44A1B196F}">
      <dsp:nvSpPr>
        <dsp:cNvPr id="0" name=""/>
        <dsp:cNvSpPr/>
      </dsp:nvSpPr>
      <dsp:spPr>
        <a:xfrm>
          <a:off x="1104897" y="611418"/>
          <a:ext cx="1579439" cy="352175"/>
        </a:xfrm>
        <a:custGeom>
          <a:avLst/>
          <a:gdLst/>
          <a:ahLst/>
          <a:cxnLst/>
          <a:rect l="0" t="0" r="0" b="0"/>
          <a:pathLst>
            <a:path>
              <a:moveTo>
                <a:pt x="1579439" y="0"/>
              </a:moveTo>
              <a:lnTo>
                <a:pt x="1579439" y="209950"/>
              </a:lnTo>
              <a:lnTo>
                <a:pt x="0" y="209950"/>
              </a:lnTo>
              <a:lnTo>
                <a:pt x="0" y="3521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0D48E6-EEA9-493C-9862-B129D2A1021E}">
      <dsp:nvSpPr>
        <dsp:cNvPr id="0" name=""/>
        <dsp:cNvSpPr/>
      </dsp:nvSpPr>
      <dsp:spPr>
        <a:xfrm>
          <a:off x="2095705" y="1883"/>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shazam</a:t>
          </a:r>
        </a:p>
      </dsp:txBody>
      <dsp:txXfrm>
        <a:off x="2095705" y="1883"/>
        <a:ext cx="1177263" cy="609534"/>
      </dsp:txXfrm>
    </dsp:sp>
    <dsp:sp modelId="{A7F7ACDD-BD7B-4009-9AF0-F6F4961A78CB}">
      <dsp:nvSpPr>
        <dsp:cNvPr id="0" name=""/>
        <dsp:cNvSpPr/>
      </dsp:nvSpPr>
      <dsp:spPr>
        <a:xfrm>
          <a:off x="2331157" y="475966"/>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2331157" y="475966"/>
        <a:ext cx="1059537" cy="203178"/>
      </dsp:txXfrm>
    </dsp:sp>
    <dsp:sp modelId="{998A5BE6-21EB-499C-AC67-FA04B8BC4008}">
      <dsp:nvSpPr>
        <dsp:cNvPr id="0" name=""/>
        <dsp:cNvSpPr/>
      </dsp:nvSpPr>
      <dsp:spPr>
        <a:xfrm>
          <a:off x="516265" y="963594"/>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cmd</a:t>
          </a:r>
        </a:p>
      </dsp:txBody>
      <dsp:txXfrm>
        <a:off x="516265" y="963594"/>
        <a:ext cx="1177263" cy="609534"/>
      </dsp:txXfrm>
    </dsp:sp>
    <dsp:sp modelId="{A1BAD2C7-0BC9-4228-B534-F3C093EF47D9}">
      <dsp:nvSpPr>
        <dsp:cNvPr id="0" name=""/>
        <dsp:cNvSpPr/>
      </dsp:nvSpPr>
      <dsp:spPr>
        <a:xfrm>
          <a:off x="751718" y="1437676"/>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n-US" sz="1400" kern="1200"/>
            <a:t>main entry</a:t>
          </a:r>
        </a:p>
      </dsp:txBody>
      <dsp:txXfrm>
        <a:off x="751718" y="1437676"/>
        <a:ext cx="1059537" cy="203178"/>
      </dsp:txXfrm>
    </dsp:sp>
    <dsp:sp modelId="{53BC4693-518E-4E14-86E3-9FA8D909C626}">
      <dsp:nvSpPr>
        <dsp:cNvPr id="0" name=""/>
        <dsp:cNvSpPr/>
      </dsp:nvSpPr>
      <dsp:spPr>
        <a:xfrm>
          <a:off x="2095705" y="963594"/>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internald</a:t>
          </a:r>
        </a:p>
      </dsp:txBody>
      <dsp:txXfrm>
        <a:off x="2095705" y="963594"/>
        <a:ext cx="1177263" cy="609534"/>
      </dsp:txXfrm>
    </dsp:sp>
    <dsp:sp modelId="{716EAA16-3F78-45DC-923E-2CBBA5A36AC2}">
      <dsp:nvSpPr>
        <dsp:cNvPr id="0" name=""/>
        <dsp:cNvSpPr/>
      </dsp:nvSpPr>
      <dsp:spPr>
        <a:xfrm>
          <a:off x="2331157" y="1437676"/>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2331157" y="1437676"/>
        <a:ext cx="1059537" cy="203178"/>
      </dsp:txXfrm>
    </dsp:sp>
    <dsp:sp modelId="{4FFF0C31-AB1F-4C82-AF61-A28136219481}">
      <dsp:nvSpPr>
        <dsp:cNvPr id="0" name=""/>
        <dsp:cNvSpPr/>
      </dsp:nvSpPr>
      <dsp:spPr>
        <a:xfrm>
          <a:off x="1305985" y="1925304"/>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fingerprint</a:t>
          </a:r>
        </a:p>
      </dsp:txBody>
      <dsp:txXfrm>
        <a:off x="1305985" y="1925304"/>
        <a:ext cx="1177263" cy="609534"/>
      </dsp:txXfrm>
    </dsp:sp>
    <dsp:sp modelId="{AD277ED2-4676-4166-AFAF-61E1F51B831C}">
      <dsp:nvSpPr>
        <dsp:cNvPr id="0" name=""/>
        <dsp:cNvSpPr/>
      </dsp:nvSpPr>
      <dsp:spPr>
        <a:xfrm>
          <a:off x="1528013" y="2426237"/>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1528013" y="2426237"/>
        <a:ext cx="1059537" cy="203178"/>
      </dsp:txXfrm>
    </dsp:sp>
    <dsp:sp modelId="{A969A3C0-A932-45F8-8D0C-3BA2804438DE}">
      <dsp:nvSpPr>
        <dsp:cNvPr id="0" name=""/>
        <dsp:cNvSpPr/>
      </dsp:nvSpPr>
      <dsp:spPr>
        <a:xfrm>
          <a:off x="2885424" y="1925304"/>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audio</a:t>
          </a:r>
        </a:p>
      </dsp:txBody>
      <dsp:txXfrm>
        <a:off x="2885424" y="1925304"/>
        <a:ext cx="1177263" cy="609534"/>
      </dsp:txXfrm>
    </dsp:sp>
    <dsp:sp modelId="{B80425C3-4394-4329-925A-D05864636FBD}">
      <dsp:nvSpPr>
        <dsp:cNvPr id="0" name=""/>
        <dsp:cNvSpPr/>
      </dsp:nvSpPr>
      <dsp:spPr>
        <a:xfrm>
          <a:off x="3120877" y="2399387"/>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3120877" y="2399387"/>
        <a:ext cx="1059537" cy="203178"/>
      </dsp:txXfrm>
    </dsp:sp>
    <dsp:sp modelId="{42977A3C-DD61-4729-AEE6-898C20F27E54}">
      <dsp:nvSpPr>
        <dsp:cNvPr id="0" name=""/>
        <dsp:cNvSpPr/>
      </dsp:nvSpPr>
      <dsp:spPr>
        <a:xfrm>
          <a:off x="1305985" y="2887015"/>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db</a:t>
          </a:r>
        </a:p>
      </dsp:txBody>
      <dsp:txXfrm>
        <a:off x="1305985" y="2887015"/>
        <a:ext cx="1177263" cy="609534"/>
      </dsp:txXfrm>
    </dsp:sp>
    <dsp:sp modelId="{FF300329-EBD6-4318-90DC-45E695B7739A}">
      <dsp:nvSpPr>
        <dsp:cNvPr id="0" name=""/>
        <dsp:cNvSpPr/>
      </dsp:nvSpPr>
      <dsp:spPr>
        <a:xfrm>
          <a:off x="1541438" y="3361098"/>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1541438" y="3361098"/>
        <a:ext cx="1059537" cy="203178"/>
      </dsp:txXfrm>
    </dsp:sp>
    <dsp:sp modelId="{E0DAFB8A-12A9-4D36-8086-7F67A401A13B}">
      <dsp:nvSpPr>
        <dsp:cNvPr id="0" name=""/>
        <dsp:cNvSpPr/>
      </dsp:nvSpPr>
      <dsp:spPr>
        <a:xfrm>
          <a:off x="2885424" y="2887015"/>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api</a:t>
          </a:r>
        </a:p>
      </dsp:txBody>
      <dsp:txXfrm>
        <a:off x="2885424" y="2887015"/>
        <a:ext cx="1177263" cy="609534"/>
      </dsp:txXfrm>
    </dsp:sp>
    <dsp:sp modelId="{77E579C0-4839-488E-B049-A7C92A6C1E7E}">
      <dsp:nvSpPr>
        <dsp:cNvPr id="0" name=""/>
        <dsp:cNvSpPr/>
      </dsp:nvSpPr>
      <dsp:spPr>
        <a:xfrm>
          <a:off x="3120877" y="3361098"/>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endParaRPr lang="en-US" sz="1400" kern="1200"/>
        </a:p>
      </dsp:txBody>
      <dsp:txXfrm>
        <a:off x="3120877" y="3361098"/>
        <a:ext cx="1059537" cy="203178"/>
      </dsp:txXfrm>
    </dsp:sp>
    <dsp:sp modelId="{082002B1-B8F8-4A93-8B06-8F4BE1676575}">
      <dsp:nvSpPr>
        <dsp:cNvPr id="0" name=""/>
        <dsp:cNvSpPr/>
      </dsp:nvSpPr>
      <dsp:spPr>
        <a:xfrm>
          <a:off x="3675144" y="963594"/>
          <a:ext cx="1177263" cy="6095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86012" numCol="1" spcCol="1270" anchor="ctr" anchorCtr="0">
          <a:noAutofit/>
        </a:bodyPr>
        <a:lstStyle/>
        <a:p>
          <a:pPr marL="0" lvl="0" indent="0" algn="ctr" defTabSz="800100">
            <a:lnSpc>
              <a:spcPct val="90000"/>
            </a:lnSpc>
            <a:spcBef>
              <a:spcPct val="0"/>
            </a:spcBef>
            <a:spcAft>
              <a:spcPct val="35000"/>
            </a:spcAft>
            <a:buNone/>
          </a:pPr>
          <a:r>
            <a:rPr lang="en-US" sz="1800" kern="1200"/>
            <a:t>assets</a:t>
          </a:r>
        </a:p>
      </dsp:txBody>
      <dsp:txXfrm>
        <a:off x="3675144" y="963594"/>
        <a:ext cx="1177263" cy="609534"/>
      </dsp:txXfrm>
    </dsp:sp>
    <dsp:sp modelId="{89A26331-B070-4888-B9A6-F99A50999082}">
      <dsp:nvSpPr>
        <dsp:cNvPr id="0" name=""/>
        <dsp:cNvSpPr/>
      </dsp:nvSpPr>
      <dsp:spPr>
        <a:xfrm>
          <a:off x="3910597" y="1437676"/>
          <a:ext cx="1059537" cy="2031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a:t>sample audio files</a:t>
          </a:r>
        </a:p>
      </dsp:txBody>
      <dsp:txXfrm>
        <a:off x="3910597" y="1437676"/>
        <a:ext cx="1059537" cy="20317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667B54BB37A43D49FC678391A105789"/>
        <w:category>
          <w:name w:val="General"/>
          <w:gallery w:val="placeholder"/>
        </w:category>
        <w:types>
          <w:type w:val="bbPlcHdr"/>
        </w:types>
        <w:behaviors>
          <w:behavior w:val="content"/>
        </w:behaviors>
        <w:guid w:val="{400A7369-71CF-465D-BAB4-5FA6A973F43B}"/>
      </w:docPartPr>
      <w:docPartBody>
        <w:p w:rsidR="00485011" w:rsidRDefault="00A415A4">
          <w:pPr>
            <w:pStyle w:val="5667B54BB37A43D49FC678391A105789"/>
          </w:pPr>
          <w:r w:rsidRPr="00DF198B">
            <w:t>—</w:t>
          </w:r>
        </w:p>
      </w:docPartBody>
    </w:docPart>
    <w:docPart>
      <w:docPartPr>
        <w:name w:val="B132B82E29F24FDB8F00443D66E02491"/>
        <w:category>
          <w:name w:val="General"/>
          <w:gallery w:val="placeholder"/>
        </w:category>
        <w:types>
          <w:type w:val="bbPlcHdr"/>
        </w:types>
        <w:behaviors>
          <w:behavior w:val="content"/>
        </w:behaviors>
        <w:guid w:val="{3DC336E4-6220-4F51-B47C-B81B54E3EC25}"/>
      </w:docPartPr>
      <w:docPartBody>
        <w:p w:rsidR="00485011" w:rsidRDefault="00A415A4">
          <w:pPr>
            <w:pStyle w:val="B132B82E29F24FDB8F00443D66E02491"/>
          </w:pPr>
          <w:r w:rsidRPr="00DF198B">
            <w:t>—</w:t>
          </w:r>
        </w:p>
      </w:docPartBody>
    </w:docPart>
    <w:docPart>
      <w:docPartPr>
        <w:name w:val="2E6A3B8AA5A545FDB6C52B941F017A60"/>
        <w:category>
          <w:name w:val="General"/>
          <w:gallery w:val="placeholder"/>
        </w:category>
        <w:types>
          <w:type w:val="bbPlcHdr"/>
        </w:types>
        <w:behaviors>
          <w:behavior w:val="content"/>
        </w:behaviors>
        <w:guid w:val="{7932DD25-6991-4F49-BEA9-D0046A0C950B}"/>
      </w:docPartPr>
      <w:docPartBody>
        <w:p w:rsidR="00485011" w:rsidRDefault="00A415A4">
          <w:pPr>
            <w:pStyle w:val="2E6A3B8AA5A545FDB6C52B941F017A60"/>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5A4"/>
    <w:rsid w:val="00485011"/>
    <w:rsid w:val="007F27AD"/>
    <w:rsid w:val="00A415A4"/>
    <w:rsid w:val="00D61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67B54BB37A43D49FC678391A105789">
    <w:name w:val="5667B54BB37A43D49FC678391A105789"/>
  </w:style>
  <w:style w:type="paragraph" w:customStyle="1" w:styleId="B132B82E29F24FDB8F00443D66E02491">
    <w:name w:val="B132B82E29F24FDB8F00443D66E02491"/>
  </w:style>
  <w:style w:type="paragraph" w:customStyle="1" w:styleId="2E6A3B8AA5A545FDB6C52B941F017A60">
    <w:name w:val="2E6A3B8AA5A545FDB6C52B941F017A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59EF3B7C-BDFE-45E0-B3AD-BAE8FC27EA2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184</TotalTime>
  <Pages>1</Pages>
  <Words>223</Words>
  <Characters>1273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Achiket</dc:creator>
  <cp:keywords/>
  <dc:description/>
  <cp:lastModifiedBy>Achiket Kumar</cp:lastModifiedBy>
  <cp:revision>6</cp:revision>
  <dcterms:created xsi:type="dcterms:W3CDTF">2025-06-03T09:31:00Z</dcterms:created>
  <dcterms:modified xsi:type="dcterms:W3CDTF">2025-06-04T19:53:00Z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